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2861F" w14:textId="0F83A58D" w:rsidR="00F85C7D" w:rsidRDefault="00A160D0" w:rsidP="005D57F4">
      <w:pPr>
        <w:pStyle w:val="1"/>
        <w:rPr>
          <w:rFonts w:asciiTheme="minorHAnsi" w:hAnsiTheme="minorHAnsi"/>
        </w:rPr>
      </w:pPr>
      <w:r>
        <w:rPr>
          <w:rFonts w:asciiTheme="minorHAnsi" w:hAnsiTheme="minorHAnsi"/>
        </w:rPr>
        <w:t>Тестирование проекта: Генератор задания 23 ЕГЭ по информатике с вы</w:t>
      </w:r>
      <w:r w:rsidR="009B5ADB">
        <w:rPr>
          <w:rFonts w:asciiTheme="minorHAnsi" w:hAnsiTheme="minorHAnsi"/>
        </w:rPr>
        <w:t>числ</w:t>
      </w:r>
      <w:r>
        <w:rPr>
          <w:rFonts w:asciiTheme="minorHAnsi" w:hAnsiTheme="minorHAnsi"/>
        </w:rPr>
        <w:t>ением ответа</w:t>
      </w:r>
      <w:r w:rsidR="009B5ADB">
        <w:rPr>
          <w:rFonts w:asciiTheme="minorHAnsi" w:hAnsiTheme="minorHAnsi"/>
        </w:rPr>
        <w:t>.</w:t>
      </w:r>
    </w:p>
    <w:p w14:paraId="4872CD57" w14:textId="339F28F5" w:rsidR="00E93832" w:rsidRPr="000815AE" w:rsidRDefault="00E93832" w:rsidP="00E93832">
      <w:r>
        <w:t>Тестировал: Ушенин Евгений</w:t>
      </w:r>
    </w:p>
    <w:tbl>
      <w:tblPr>
        <w:tblStyle w:val="-1"/>
        <w:tblW w:w="9628" w:type="dxa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1559"/>
        <w:gridCol w:w="1984"/>
        <w:gridCol w:w="1985"/>
        <w:gridCol w:w="1978"/>
      </w:tblGrid>
      <w:tr w:rsidR="00B862C4" w14:paraId="050C8024" w14:textId="30110025" w:rsidTr="00921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6AD3621" w14:textId="578BFD39" w:rsidR="009B5ADB" w:rsidRPr="009B5ADB" w:rsidRDefault="009B5ADB" w:rsidP="009B5ADB">
            <w:pPr>
              <w:pStyle w:val="af7"/>
              <w:jc w:val="center"/>
            </w:pPr>
            <w:r>
              <w:t>№</w:t>
            </w:r>
          </w:p>
        </w:tc>
        <w:tc>
          <w:tcPr>
            <w:tcW w:w="1560" w:type="dxa"/>
          </w:tcPr>
          <w:p w14:paraId="4E028480" w14:textId="7DA740F5" w:rsidR="009B5ADB" w:rsidRDefault="009B5ADB" w:rsidP="009B5ADB">
            <w:pPr>
              <w:pStyle w:val="af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Функциональное требование</w:t>
            </w:r>
          </w:p>
        </w:tc>
        <w:tc>
          <w:tcPr>
            <w:tcW w:w="1559" w:type="dxa"/>
          </w:tcPr>
          <w:p w14:paraId="51A20DA6" w14:textId="27A6858A" w:rsidR="009B5ADB" w:rsidRDefault="009B5ADB" w:rsidP="009B5ADB">
            <w:pPr>
              <w:pStyle w:val="af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Входные данные</w:t>
            </w:r>
          </w:p>
        </w:tc>
        <w:tc>
          <w:tcPr>
            <w:tcW w:w="1984" w:type="dxa"/>
          </w:tcPr>
          <w:p w14:paraId="50F26967" w14:textId="2C637453" w:rsidR="009B5ADB" w:rsidRDefault="009B5ADB" w:rsidP="009B5ADB">
            <w:pPr>
              <w:pStyle w:val="af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Ожидаемый результат</w:t>
            </w:r>
          </w:p>
        </w:tc>
        <w:tc>
          <w:tcPr>
            <w:tcW w:w="1985" w:type="dxa"/>
          </w:tcPr>
          <w:p w14:paraId="7EC274EC" w14:textId="4DBABA45" w:rsidR="009B5ADB" w:rsidRDefault="009B5ADB" w:rsidP="009B5ADB">
            <w:pPr>
              <w:pStyle w:val="af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Полученный результат</w:t>
            </w:r>
          </w:p>
        </w:tc>
        <w:tc>
          <w:tcPr>
            <w:tcW w:w="1978" w:type="dxa"/>
          </w:tcPr>
          <w:p w14:paraId="173F52B3" w14:textId="52F50B66" w:rsidR="009B5ADB" w:rsidRDefault="009B5ADB" w:rsidP="009B5ADB">
            <w:pPr>
              <w:pStyle w:val="af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Вывод</w:t>
            </w:r>
          </w:p>
        </w:tc>
      </w:tr>
      <w:tr w:rsidR="00B862C4" w14:paraId="53C2F7E2" w14:textId="73546CE6" w:rsidTr="00921B5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B9CA90A" w14:textId="40EE2509" w:rsidR="009B5ADB" w:rsidRDefault="00256264" w:rsidP="009B5ADB">
            <w:pPr>
              <w:pStyle w:val="af7"/>
            </w:pPr>
            <w:r>
              <w:t>1</w:t>
            </w:r>
          </w:p>
        </w:tc>
        <w:tc>
          <w:tcPr>
            <w:tcW w:w="1560" w:type="dxa"/>
          </w:tcPr>
          <w:p w14:paraId="540DB4CE" w14:textId="1F74D944" w:rsidR="009B5ADB" w:rsidRDefault="00BC65A4" w:rsidP="009B5AD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65A4">
              <w:t>Пользо</w:t>
            </w:r>
            <w:r w:rsidR="00B70E39">
              <w:softHyphen/>
            </w:r>
            <w:r w:rsidRPr="00BC65A4">
              <w:t>ва</w:t>
            </w:r>
            <w:r w:rsidR="00B70E39">
              <w:softHyphen/>
            </w:r>
            <w:r w:rsidRPr="00BC65A4">
              <w:t>тель взаимо</w:t>
            </w:r>
            <w:r w:rsidR="00B70E39">
              <w:softHyphen/>
            </w:r>
            <w:r w:rsidRPr="00BC65A4">
              <w:t>действу</w:t>
            </w:r>
            <w:r w:rsidR="00B70E39">
              <w:softHyphen/>
            </w:r>
            <w:r w:rsidRPr="00BC65A4">
              <w:t>ет с программой с помощью меню и клавиатуры.</w:t>
            </w:r>
          </w:p>
        </w:tc>
        <w:tc>
          <w:tcPr>
            <w:tcW w:w="1559" w:type="dxa"/>
          </w:tcPr>
          <w:p w14:paraId="2CDE2A50" w14:textId="00046E3C" w:rsidR="009B5ADB" w:rsidRDefault="00FB6F6B" w:rsidP="009B5AD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Запуск программы</w:t>
            </w:r>
          </w:p>
        </w:tc>
        <w:tc>
          <w:tcPr>
            <w:tcW w:w="1984" w:type="dxa"/>
          </w:tcPr>
          <w:p w14:paraId="620A12FB" w14:textId="2BBB36E2" w:rsidR="009B5ADB" w:rsidRDefault="00FB6F6B" w:rsidP="009B5AD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65A4">
              <w:t>Пользователь взаимодействует с программой с помощью меню и клавиатуры.</w:t>
            </w:r>
          </w:p>
        </w:tc>
        <w:tc>
          <w:tcPr>
            <w:tcW w:w="1985" w:type="dxa"/>
          </w:tcPr>
          <w:p w14:paraId="378711CF" w14:textId="7B60D962" w:rsidR="009B5ADB" w:rsidRDefault="00FB6F6B" w:rsidP="009B5AD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65A4">
              <w:t>Пользователь взаимодействует с программой с помощью меню и клавиатуры.</w:t>
            </w:r>
          </w:p>
        </w:tc>
        <w:tc>
          <w:tcPr>
            <w:tcW w:w="1978" w:type="dxa"/>
          </w:tcPr>
          <w:p w14:paraId="08E2A586" w14:textId="0533A023" w:rsidR="009B5ADB" w:rsidRDefault="00FB6F6B" w:rsidP="009B5AD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Функциональное требование выполнено</w:t>
            </w:r>
          </w:p>
        </w:tc>
      </w:tr>
      <w:tr w:rsidR="00B862C4" w14:paraId="380B6BC0" w14:textId="79F4C3CB" w:rsidTr="00921B5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9AC7017" w14:textId="0DDFC98E" w:rsidR="00B862C4" w:rsidRDefault="00B862C4" w:rsidP="00B862C4">
            <w:pPr>
              <w:pStyle w:val="af7"/>
            </w:pPr>
            <w:r>
              <w:t>2</w:t>
            </w:r>
          </w:p>
        </w:tc>
        <w:tc>
          <w:tcPr>
            <w:tcW w:w="1560" w:type="dxa"/>
          </w:tcPr>
          <w:p w14:paraId="67551E23" w14:textId="3717B060" w:rsidR="00B862C4" w:rsidRDefault="00D01B62" w:rsidP="00B862C4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</w:t>
            </w:r>
            <w:r w:rsidR="00B862C4" w:rsidRPr="00BC65A4">
              <w:t>ывод приветстви</w:t>
            </w:r>
            <w:r w:rsidR="0000501A">
              <w:t>я</w:t>
            </w:r>
            <w:r w:rsidR="00B862C4" w:rsidRPr="00BC65A4">
              <w:t>, названи</w:t>
            </w:r>
            <w:r>
              <w:t xml:space="preserve">я </w:t>
            </w:r>
            <w:r w:rsidR="00B862C4" w:rsidRPr="00BC65A4">
              <w:t>программы и предложе</w:t>
            </w:r>
            <w:r w:rsidR="00B70E39">
              <w:softHyphen/>
            </w:r>
            <w:r w:rsidR="00B862C4" w:rsidRPr="00BC65A4">
              <w:t>ни</w:t>
            </w:r>
            <w:r>
              <w:t>я</w:t>
            </w:r>
            <w:r w:rsidR="00B862C4" w:rsidRPr="00BC65A4">
              <w:t xml:space="preserve"> о выводе в окно консоли описания программы</w:t>
            </w:r>
          </w:p>
        </w:tc>
        <w:tc>
          <w:tcPr>
            <w:tcW w:w="1559" w:type="dxa"/>
          </w:tcPr>
          <w:p w14:paraId="47720140" w14:textId="2E379EEB" w:rsidR="00B862C4" w:rsidRDefault="00B862C4" w:rsidP="00B862C4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Запуск программы</w:t>
            </w:r>
          </w:p>
        </w:tc>
        <w:tc>
          <w:tcPr>
            <w:tcW w:w="1984" w:type="dxa"/>
          </w:tcPr>
          <w:p w14:paraId="7BA6DA99" w14:textId="6E65B236" w:rsidR="00B862C4" w:rsidRDefault="00B862C4" w:rsidP="00B862C4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Выводится приветствие, название программы и предложение о выводе в окно консоли описания программы</w:t>
            </w:r>
          </w:p>
        </w:tc>
        <w:tc>
          <w:tcPr>
            <w:tcW w:w="1985" w:type="dxa"/>
          </w:tcPr>
          <w:p w14:paraId="4B1D246E" w14:textId="2F390B54" w:rsidR="00B862C4" w:rsidRDefault="00B862C4" w:rsidP="00B862C4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Выводится приветствие, название программы и предложение о выводе в окно консоли описания программы</w:t>
            </w:r>
          </w:p>
        </w:tc>
        <w:tc>
          <w:tcPr>
            <w:tcW w:w="1978" w:type="dxa"/>
          </w:tcPr>
          <w:p w14:paraId="3E0832D7" w14:textId="16301F92" w:rsidR="00B862C4" w:rsidRDefault="00B862C4" w:rsidP="00B862C4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Функциональное требование выполнено</w:t>
            </w:r>
          </w:p>
        </w:tc>
      </w:tr>
      <w:tr w:rsidR="00B862C4" w14:paraId="3E86513A" w14:textId="5B9331C1" w:rsidTr="00921B5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9316BC9" w14:textId="57AF9EF3" w:rsidR="00B862C4" w:rsidRDefault="00B862C4" w:rsidP="00B862C4">
            <w:pPr>
              <w:pStyle w:val="af7"/>
            </w:pPr>
            <w:r>
              <w:t>3</w:t>
            </w:r>
          </w:p>
        </w:tc>
        <w:tc>
          <w:tcPr>
            <w:tcW w:w="1560" w:type="dxa"/>
          </w:tcPr>
          <w:p w14:paraId="6800B8FC" w14:textId="26FA6AC3" w:rsidR="00B862C4" w:rsidRDefault="00B862C4" w:rsidP="00B862C4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программы</w:t>
            </w:r>
          </w:p>
        </w:tc>
        <w:tc>
          <w:tcPr>
            <w:tcW w:w="1559" w:type="dxa"/>
          </w:tcPr>
          <w:p w14:paraId="7EC599DF" w14:textId="5EE9918B" w:rsidR="00B862C4" w:rsidRDefault="00B862C4" w:rsidP="00B862C4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Выбор вывода описания программы в консоль </w:t>
            </w:r>
          </w:p>
        </w:tc>
        <w:tc>
          <w:tcPr>
            <w:tcW w:w="1984" w:type="dxa"/>
          </w:tcPr>
          <w:p w14:paraId="7DAD09A7" w14:textId="6BD283FD" w:rsidR="00B862C4" w:rsidRDefault="00B862C4" w:rsidP="00B862C4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Вывод описания программы в консоль </w:t>
            </w:r>
          </w:p>
        </w:tc>
        <w:tc>
          <w:tcPr>
            <w:tcW w:w="1985" w:type="dxa"/>
          </w:tcPr>
          <w:p w14:paraId="72583F6E" w14:textId="07A16D89" w:rsidR="00B862C4" w:rsidRDefault="00B862C4" w:rsidP="00B862C4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Вывод описания программы в консоль </w:t>
            </w:r>
          </w:p>
        </w:tc>
        <w:tc>
          <w:tcPr>
            <w:tcW w:w="1978" w:type="dxa"/>
          </w:tcPr>
          <w:p w14:paraId="38E8962D" w14:textId="78954611" w:rsidR="00B862C4" w:rsidRDefault="00B862C4" w:rsidP="00B862C4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Функциональное требование выполнено</w:t>
            </w:r>
          </w:p>
        </w:tc>
      </w:tr>
      <w:tr w:rsidR="00A95C27" w14:paraId="386ED944" w14:textId="4DD606C0" w:rsidTr="00921B5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14:paraId="41E6F80F" w14:textId="11AE02C6" w:rsidR="00A95C27" w:rsidRDefault="00A95C27" w:rsidP="00233B64">
            <w:pPr>
              <w:pStyle w:val="af7"/>
            </w:pPr>
            <w:r>
              <w:t>4</w:t>
            </w:r>
          </w:p>
        </w:tc>
        <w:tc>
          <w:tcPr>
            <w:tcW w:w="1560" w:type="dxa"/>
            <w:vMerge w:val="restart"/>
          </w:tcPr>
          <w:p w14:paraId="54C7370F" w14:textId="74668044" w:rsidR="00A95C27" w:rsidRDefault="00A95C27" w:rsidP="00233B64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Генерация задач</w:t>
            </w:r>
          </w:p>
        </w:tc>
        <w:tc>
          <w:tcPr>
            <w:tcW w:w="1559" w:type="dxa"/>
          </w:tcPr>
          <w:p w14:paraId="79980B98" w14:textId="556C28D7" w:rsidR="00A95C27" w:rsidRDefault="00A95C27" w:rsidP="00233B64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Ввод числа «0»</w:t>
            </w:r>
          </w:p>
        </w:tc>
        <w:tc>
          <w:tcPr>
            <w:tcW w:w="1984" w:type="dxa"/>
          </w:tcPr>
          <w:p w14:paraId="5901BB8E" w14:textId="400E6260" w:rsidR="00A95C27" w:rsidRDefault="00A95C27" w:rsidP="00233B64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Завершение программы</w:t>
            </w:r>
          </w:p>
        </w:tc>
        <w:tc>
          <w:tcPr>
            <w:tcW w:w="1985" w:type="dxa"/>
          </w:tcPr>
          <w:p w14:paraId="328521CF" w14:textId="66C1C2FE" w:rsidR="00A95C27" w:rsidRDefault="00A95C27" w:rsidP="00233B64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Завершение программы</w:t>
            </w:r>
          </w:p>
        </w:tc>
        <w:tc>
          <w:tcPr>
            <w:tcW w:w="1978" w:type="dxa"/>
          </w:tcPr>
          <w:p w14:paraId="26CDDBC1" w14:textId="5C658962" w:rsidR="00A95C27" w:rsidRDefault="00A95C27" w:rsidP="00233B64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Функциональное требование выполнено</w:t>
            </w:r>
          </w:p>
        </w:tc>
      </w:tr>
      <w:tr w:rsidR="008C3E91" w14:paraId="40A0DF82" w14:textId="42743316" w:rsidTr="00921B5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0F91E218" w14:textId="77777777" w:rsidR="008C3E91" w:rsidRDefault="008C3E91" w:rsidP="008C3E91">
            <w:pPr>
              <w:pStyle w:val="af7"/>
            </w:pPr>
          </w:p>
        </w:tc>
        <w:tc>
          <w:tcPr>
            <w:tcW w:w="1560" w:type="dxa"/>
            <w:vMerge/>
          </w:tcPr>
          <w:p w14:paraId="6A9B64C5" w14:textId="77777777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675C04B" w14:textId="72B9DA58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Ввод числа «1»</w:t>
            </w:r>
          </w:p>
        </w:tc>
        <w:tc>
          <w:tcPr>
            <w:tcW w:w="1984" w:type="dxa"/>
          </w:tcPr>
          <w:p w14:paraId="4E5ED835" w14:textId="13F64891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Сгенерирована 1 задача</w:t>
            </w:r>
          </w:p>
        </w:tc>
        <w:tc>
          <w:tcPr>
            <w:tcW w:w="1985" w:type="dxa"/>
          </w:tcPr>
          <w:p w14:paraId="279956BA" w14:textId="07ADABAA" w:rsidR="008C3E91" w:rsidRPr="008D1E22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Сгенерирована 1 задач</w:t>
            </w:r>
            <w:r w:rsidR="008D1E22">
              <w:t>а</w:t>
            </w:r>
          </w:p>
        </w:tc>
        <w:tc>
          <w:tcPr>
            <w:tcW w:w="1978" w:type="dxa"/>
          </w:tcPr>
          <w:p w14:paraId="7ED8A0C4" w14:textId="02D61428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Функциональное требование выполнено</w:t>
            </w:r>
          </w:p>
        </w:tc>
      </w:tr>
      <w:tr w:rsidR="008C3E91" w14:paraId="21DAB0A3" w14:textId="579C6DDF" w:rsidTr="00921B5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76AB5211" w14:textId="77777777" w:rsidR="008C3E91" w:rsidRDefault="008C3E91" w:rsidP="008C3E91">
            <w:pPr>
              <w:pStyle w:val="af7"/>
            </w:pPr>
          </w:p>
        </w:tc>
        <w:tc>
          <w:tcPr>
            <w:tcW w:w="1560" w:type="dxa"/>
            <w:vMerge/>
          </w:tcPr>
          <w:p w14:paraId="25786032" w14:textId="77777777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D60C33C" w14:textId="37DA2F9C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Ввод числа «50»</w:t>
            </w:r>
          </w:p>
          <w:p w14:paraId="160F281F" w14:textId="6017BE4C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5E82EB73" w14:textId="3FCA4316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Сгенерировано 50 задач</w:t>
            </w:r>
          </w:p>
        </w:tc>
        <w:tc>
          <w:tcPr>
            <w:tcW w:w="1985" w:type="dxa"/>
          </w:tcPr>
          <w:p w14:paraId="5F8F91D6" w14:textId="48A88F6D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Сгенерировано 50 задач</w:t>
            </w:r>
          </w:p>
        </w:tc>
        <w:tc>
          <w:tcPr>
            <w:tcW w:w="1978" w:type="dxa"/>
          </w:tcPr>
          <w:p w14:paraId="272FE8CB" w14:textId="71C8E011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Функциональное требование выполнено</w:t>
            </w:r>
          </w:p>
        </w:tc>
      </w:tr>
      <w:tr w:rsidR="008C3E91" w14:paraId="6C92F060" w14:textId="740272FC" w:rsidTr="00921B5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5DB71449" w14:textId="77777777" w:rsidR="008C3E91" w:rsidRDefault="008C3E91" w:rsidP="008C3E91">
            <w:pPr>
              <w:pStyle w:val="af7"/>
            </w:pPr>
          </w:p>
        </w:tc>
        <w:tc>
          <w:tcPr>
            <w:tcW w:w="1560" w:type="dxa"/>
            <w:vMerge/>
          </w:tcPr>
          <w:p w14:paraId="539221C4" w14:textId="77777777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8262F9A" w14:textId="1D5B81EE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Ввод числа «100»</w:t>
            </w:r>
          </w:p>
        </w:tc>
        <w:tc>
          <w:tcPr>
            <w:tcW w:w="1984" w:type="dxa"/>
          </w:tcPr>
          <w:p w14:paraId="5BFCE0CA" w14:textId="4ED7B5C3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Сгенерировано 100 задач</w:t>
            </w:r>
          </w:p>
        </w:tc>
        <w:tc>
          <w:tcPr>
            <w:tcW w:w="1985" w:type="dxa"/>
          </w:tcPr>
          <w:p w14:paraId="0F4887EB" w14:textId="1A3BE70E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Сгенерировано 100 задач</w:t>
            </w:r>
          </w:p>
        </w:tc>
        <w:tc>
          <w:tcPr>
            <w:tcW w:w="1978" w:type="dxa"/>
          </w:tcPr>
          <w:p w14:paraId="1D021314" w14:textId="081D8112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Функциональное требование выполнено</w:t>
            </w:r>
          </w:p>
        </w:tc>
      </w:tr>
      <w:tr w:rsidR="008C3E91" w14:paraId="580472AB" w14:textId="77777777" w:rsidTr="00921B5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0F6299A0" w14:textId="77777777" w:rsidR="008C3E91" w:rsidRDefault="008C3E91" w:rsidP="008C3E91">
            <w:pPr>
              <w:pStyle w:val="af7"/>
            </w:pPr>
          </w:p>
        </w:tc>
        <w:tc>
          <w:tcPr>
            <w:tcW w:w="1560" w:type="dxa"/>
            <w:vMerge/>
          </w:tcPr>
          <w:p w14:paraId="54AC4286" w14:textId="77777777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F80FFBE" w14:textId="7B6C9D79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Ввод числа «-45»</w:t>
            </w:r>
          </w:p>
        </w:tc>
        <w:tc>
          <w:tcPr>
            <w:tcW w:w="1984" w:type="dxa"/>
          </w:tcPr>
          <w:p w14:paraId="42E01FE6" w14:textId="68B86F5F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Вывод предложения ввести значение снова</w:t>
            </w:r>
          </w:p>
        </w:tc>
        <w:tc>
          <w:tcPr>
            <w:tcW w:w="1985" w:type="dxa"/>
          </w:tcPr>
          <w:p w14:paraId="2B348868" w14:textId="7A803B1D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Вывод предложения ввести значение снова</w:t>
            </w:r>
          </w:p>
        </w:tc>
        <w:tc>
          <w:tcPr>
            <w:tcW w:w="1978" w:type="dxa"/>
          </w:tcPr>
          <w:p w14:paraId="1961CD0F" w14:textId="5FF77831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Функциональное требование выполнено</w:t>
            </w:r>
          </w:p>
        </w:tc>
      </w:tr>
      <w:tr w:rsidR="008C3E91" w14:paraId="48002515" w14:textId="77777777" w:rsidTr="00921B5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2C8C9C15" w14:textId="77777777" w:rsidR="008C3E91" w:rsidRDefault="008C3E91" w:rsidP="008C3E91">
            <w:pPr>
              <w:pStyle w:val="af7"/>
            </w:pPr>
          </w:p>
        </w:tc>
        <w:tc>
          <w:tcPr>
            <w:tcW w:w="1560" w:type="dxa"/>
            <w:vMerge/>
          </w:tcPr>
          <w:p w14:paraId="294C8C13" w14:textId="77777777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8A68273" w14:textId="6253F3B6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Ввод числа «145»</w:t>
            </w:r>
          </w:p>
        </w:tc>
        <w:tc>
          <w:tcPr>
            <w:tcW w:w="1984" w:type="dxa"/>
          </w:tcPr>
          <w:p w14:paraId="26E775E8" w14:textId="1B6538BF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Вывод предложения ввести значение снова</w:t>
            </w:r>
          </w:p>
        </w:tc>
        <w:tc>
          <w:tcPr>
            <w:tcW w:w="1985" w:type="dxa"/>
          </w:tcPr>
          <w:p w14:paraId="18A31023" w14:textId="1FDD0200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Вывод предложения ввести значение снова</w:t>
            </w:r>
          </w:p>
        </w:tc>
        <w:tc>
          <w:tcPr>
            <w:tcW w:w="1978" w:type="dxa"/>
          </w:tcPr>
          <w:p w14:paraId="42AED3CD" w14:textId="155A9893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Функциональное требование выполнено</w:t>
            </w:r>
          </w:p>
        </w:tc>
      </w:tr>
      <w:tr w:rsidR="008C3E91" w14:paraId="0823B0B6" w14:textId="77777777" w:rsidTr="00921B5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14:paraId="4FF196E5" w14:textId="1AF8365B" w:rsidR="008C3E91" w:rsidRDefault="008C3E91" w:rsidP="008C3E91">
            <w:pPr>
              <w:pStyle w:val="af7"/>
            </w:pPr>
            <w:r>
              <w:lastRenderedPageBreak/>
              <w:t>5</w:t>
            </w:r>
          </w:p>
        </w:tc>
        <w:tc>
          <w:tcPr>
            <w:tcW w:w="1560" w:type="dxa"/>
            <w:vMerge w:val="restart"/>
          </w:tcPr>
          <w:p w14:paraId="0236B027" w14:textId="6CD878D6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Ввод количества шагов</w:t>
            </w:r>
          </w:p>
        </w:tc>
        <w:tc>
          <w:tcPr>
            <w:tcW w:w="1559" w:type="dxa"/>
          </w:tcPr>
          <w:p w14:paraId="07107D4C" w14:textId="17D522B2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Ввод числа «0»</w:t>
            </w:r>
          </w:p>
        </w:tc>
        <w:tc>
          <w:tcPr>
            <w:tcW w:w="1984" w:type="dxa"/>
          </w:tcPr>
          <w:p w14:paraId="1EA377C6" w14:textId="59C25E75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Вывод предложения ввести значение снова</w:t>
            </w:r>
          </w:p>
        </w:tc>
        <w:tc>
          <w:tcPr>
            <w:tcW w:w="1985" w:type="dxa"/>
          </w:tcPr>
          <w:p w14:paraId="0036A304" w14:textId="22A8F0DF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Вывод предложения ввести значение снова</w:t>
            </w:r>
          </w:p>
        </w:tc>
        <w:tc>
          <w:tcPr>
            <w:tcW w:w="1978" w:type="dxa"/>
          </w:tcPr>
          <w:p w14:paraId="4B188E9B" w14:textId="485EE520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Функциональное требование выполнено</w:t>
            </w:r>
          </w:p>
        </w:tc>
      </w:tr>
      <w:tr w:rsidR="008C3E91" w14:paraId="00DA7BC3" w14:textId="77777777" w:rsidTr="00921B5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48C40415" w14:textId="77777777" w:rsidR="008C3E91" w:rsidRDefault="008C3E91" w:rsidP="008C3E91">
            <w:pPr>
              <w:pStyle w:val="af7"/>
            </w:pPr>
          </w:p>
        </w:tc>
        <w:tc>
          <w:tcPr>
            <w:tcW w:w="1560" w:type="dxa"/>
            <w:vMerge/>
          </w:tcPr>
          <w:p w14:paraId="22DD62FC" w14:textId="77777777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22B30B8" w14:textId="4E12D912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Ввод числа «2»</w:t>
            </w:r>
          </w:p>
        </w:tc>
        <w:tc>
          <w:tcPr>
            <w:tcW w:w="1984" w:type="dxa"/>
          </w:tcPr>
          <w:p w14:paraId="6DF8CE25" w14:textId="467155E9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 шагов в задаче 2</w:t>
            </w:r>
          </w:p>
        </w:tc>
        <w:tc>
          <w:tcPr>
            <w:tcW w:w="1985" w:type="dxa"/>
          </w:tcPr>
          <w:p w14:paraId="7D095055" w14:textId="2AC95DF5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 шагов в задаче 2</w:t>
            </w:r>
          </w:p>
        </w:tc>
        <w:tc>
          <w:tcPr>
            <w:tcW w:w="1978" w:type="dxa"/>
          </w:tcPr>
          <w:p w14:paraId="695BC67C" w14:textId="149ACE29" w:rsidR="008C3E91" w:rsidRPr="00FE673C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673C">
              <w:t>Функциональное требование выполнено</w:t>
            </w:r>
          </w:p>
        </w:tc>
      </w:tr>
      <w:tr w:rsidR="008C3E91" w14:paraId="3443C78C" w14:textId="77777777" w:rsidTr="00921B5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67658375" w14:textId="77777777" w:rsidR="008C3E91" w:rsidRDefault="008C3E91" w:rsidP="008C3E91">
            <w:pPr>
              <w:pStyle w:val="af7"/>
            </w:pPr>
          </w:p>
        </w:tc>
        <w:tc>
          <w:tcPr>
            <w:tcW w:w="1560" w:type="dxa"/>
            <w:vMerge/>
          </w:tcPr>
          <w:p w14:paraId="3C71161E" w14:textId="77777777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96A44FA" w14:textId="34396048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Ввод числа «3»</w:t>
            </w:r>
          </w:p>
        </w:tc>
        <w:tc>
          <w:tcPr>
            <w:tcW w:w="1984" w:type="dxa"/>
          </w:tcPr>
          <w:p w14:paraId="5CE520FB" w14:textId="66C1FCA6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 шагов в задаче 3</w:t>
            </w:r>
          </w:p>
        </w:tc>
        <w:tc>
          <w:tcPr>
            <w:tcW w:w="1985" w:type="dxa"/>
          </w:tcPr>
          <w:p w14:paraId="5D2F282E" w14:textId="06C6A8E9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 шагов в задаче 3</w:t>
            </w:r>
          </w:p>
        </w:tc>
        <w:tc>
          <w:tcPr>
            <w:tcW w:w="1978" w:type="dxa"/>
          </w:tcPr>
          <w:p w14:paraId="7525553C" w14:textId="221278CA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673C">
              <w:t>Функциональное требование выполнено</w:t>
            </w:r>
          </w:p>
        </w:tc>
      </w:tr>
      <w:tr w:rsidR="008C3E91" w14:paraId="4D93962D" w14:textId="77777777" w:rsidTr="00921B5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7443EB54" w14:textId="77777777" w:rsidR="008C3E91" w:rsidRDefault="008C3E91" w:rsidP="008C3E91">
            <w:pPr>
              <w:pStyle w:val="af7"/>
            </w:pPr>
          </w:p>
        </w:tc>
        <w:tc>
          <w:tcPr>
            <w:tcW w:w="1560" w:type="dxa"/>
            <w:vMerge/>
          </w:tcPr>
          <w:p w14:paraId="6CA7F471" w14:textId="77777777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25987DE" w14:textId="19BCA694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Ввод числа «40»</w:t>
            </w:r>
          </w:p>
        </w:tc>
        <w:tc>
          <w:tcPr>
            <w:tcW w:w="1984" w:type="dxa"/>
          </w:tcPr>
          <w:p w14:paraId="3FBE0A05" w14:textId="26F28643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Вывод предложения ввести значение снова</w:t>
            </w:r>
          </w:p>
        </w:tc>
        <w:tc>
          <w:tcPr>
            <w:tcW w:w="1985" w:type="dxa"/>
          </w:tcPr>
          <w:p w14:paraId="78932866" w14:textId="55FBFA91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Вывод предложения ввести значение снова</w:t>
            </w:r>
          </w:p>
        </w:tc>
        <w:tc>
          <w:tcPr>
            <w:tcW w:w="1978" w:type="dxa"/>
          </w:tcPr>
          <w:p w14:paraId="4081C5F1" w14:textId="667B065C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Функциональное требование выполнено</w:t>
            </w:r>
          </w:p>
        </w:tc>
      </w:tr>
      <w:tr w:rsidR="008C3E91" w14:paraId="5BEBBAD9" w14:textId="77777777" w:rsidTr="00921B5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14:paraId="44695F2A" w14:textId="77777777" w:rsidR="008C3E91" w:rsidRDefault="008C3E91" w:rsidP="008C3E91">
            <w:pPr>
              <w:pStyle w:val="af7"/>
            </w:pPr>
            <w:r>
              <w:t>6</w:t>
            </w:r>
          </w:p>
        </w:tc>
        <w:tc>
          <w:tcPr>
            <w:tcW w:w="1560" w:type="dxa"/>
            <w:vMerge w:val="restart"/>
          </w:tcPr>
          <w:p w14:paraId="0C693A72" w14:textId="4595350D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Ввод количества точек, через которые проходит путь</w:t>
            </w:r>
          </w:p>
        </w:tc>
        <w:tc>
          <w:tcPr>
            <w:tcW w:w="1559" w:type="dxa"/>
          </w:tcPr>
          <w:p w14:paraId="3BF3DC50" w14:textId="04FC57F2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Ввод числа «-1»</w:t>
            </w:r>
          </w:p>
        </w:tc>
        <w:tc>
          <w:tcPr>
            <w:tcW w:w="1984" w:type="dxa"/>
          </w:tcPr>
          <w:p w14:paraId="1557CC0C" w14:textId="202DFEEC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Вывод предложения ввести значение снова</w:t>
            </w:r>
          </w:p>
        </w:tc>
        <w:tc>
          <w:tcPr>
            <w:tcW w:w="1985" w:type="dxa"/>
          </w:tcPr>
          <w:p w14:paraId="643B99CF" w14:textId="66570B5B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Вывод предложения ввести значение снова</w:t>
            </w:r>
          </w:p>
        </w:tc>
        <w:tc>
          <w:tcPr>
            <w:tcW w:w="1978" w:type="dxa"/>
          </w:tcPr>
          <w:p w14:paraId="5D8895E8" w14:textId="78BD8157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Функциональное требование выполнено</w:t>
            </w:r>
          </w:p>
        </w:tc>
      </w:tr>
      <w:tr w:rsidR="008C3E91" w14:paraId="2418B937" w14:textId="77777777" w:rsidTr="00921B5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721BAB24" w14:textId="77777777" w:rsidR="008C3E91" w:rsidRDefault="008C3E91" w:rsidP="008C3E91">
            <w:pPr>
              <w:pStyle w:val="af7"/>
              <w:rPr>
                <w:b w:val="0"/>
                <w:bCs w:val="0"/>
              </w:rPr>
            </w:pPr>
          </w:p>
        </w:tc>
        <w:tc>
          <w:tcPr>
            <w:tcW w:w="1560" w:type="dxa"/>
            <w:vMerge/>
          </w:tcPr>
          <w:p w14:paraId="536809D7" w14:textId="1EF32D40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94E6421" w14:textId="46B13FC3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Ввод числа «0»</w:t>
            </w:r>
          </w:p>
        </w:tc>
        <w:tc>
          <w:tcPr>
            <w:tcW w:w="1984" w:type="dxa"/>
          </w:tcPr>
          <w:p w14:paraId="2F643CD3" w14:textId="2F34F15E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 точек, через которые проходит путь 0</w:t>
            </w:r>
          </w:p>
        </w:tc>
        <w:tc>
          <w:tcPr>
            <w:tcW w:w="1985" w:type="dxa"/>
          </w:tcPr>
          <w:p w14:paraId="337E47A4" w14:textId="48447EB3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 точек, через которые проходит путь 0</w:t>
            </w:r>
          </w:p>
        </w:tc>
        <w:tc>
          <w:tcPr>
            <w:tcW w:w="1978" w:type="dxa"/>
          </w:tcPr>
          <w:p w14:paraId="0E8F2204" w14:textId="00D3B3FB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Функциональное требование выполнено</w:t>
            </w:r>
          </w:p>
        </w:tc>
      </w:tr>
      <w:tr w:rsidR="008C3E91" w14:paraId="5C9AF0CB" w14:textId="77777777" w:rsidTr="00921B5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29EA5CB4" w14:textId="77777777" w:rsidR="008C3E91" w:rsidRDefault="008C3E91" w:rsidP="008C3E91">
            <w:pPr>
              <w:pStyle w:val="af7"/>
              <w:rPr>
                <w:b w:val="0"/>
                <w:bCs w:val="0"/>
              </w:rPr>
            </w:pPr>
          </w:p>
        </w:tc>
        <w:tc>
          <w:tcPr>
            <w:tcW w:w="1560" w:type="dxa"/>
            <w:vMerge/>
          </w:tcPr>
          <w:p w14:paraId="7C2C943B" w14:textId="7D93CB47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53F9172" w14:textId="1050B26C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Ввод числа «2»</w:t>
            </w:r>
          </w:p>
        </w:tc>
        <w:tc>
          <w:tcPr>
            <w:tcW w:w="1984" w:type="dxa"/>
          </w:tcPr>
          <w:p w14:paraId="02BB9F8E" w14:textId="2FE93C97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 точек, через которые проходит путь 2</w:t>
            </w:r>
          </w:p>
        </w:tc>
        <w:tc>
          <w:tcPr>
            <w:tcW w:w="1985" w:type="dxa"/>
          </w:tcPr>
          <w:p w14:paraId="72E4B598" w14:textId="4D97802C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 точек, через которые проходит путь 2</w:t>
            </w:r>
          </w:p>
        </w:tc>
        <w:tc>
          <w:tcPr>
            <w:tcW w:w="1978" w:type="dxa"/>
          </w:tcPr>
          <w:p w14:paraId="4B176C1A" w14:textId="70E856DE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Функциональное требование выполнено</w:t>
            </w:r>
          </w:p>
        </w:tc>
      </w:tr>
      <w:tr w:rsidR="008C3E91" w14:paraId="2ABDC033" w14:textId="77777777" w:rsidTr="00921B5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6CD3348C" w14:textId="77777777" w:rsidR="008C3E91" w:rsidRDefault="008C3E91" w:rsidP="008C3E91">
            <w:pPr>
              <w:pStyle w:val="af7"/>
              <w:rPr>
                <w:b w:val="0"/>
                <w:bCs w:val="0"/>
              </w:rPr>
            </w:pPr>
          </w:p>
        </w:tc>
        <w:tc>
          <w:tcPr>
            <w:tcW w:w="1560" w:type="dxa"/>
            <w:vMerge/>
          </w:tcPr>
          <w:p w14:paraId="75360DF0" w14:textId="45691EE6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5C19DE2" w14:textId="14348FB5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Ввод числа «3»</w:t>
            </w:r>
          </w:p>
        </w:tc>
        <w:tc>
          <w:tcPr>
            <w:tcW w:w="1984" w:type="dxa"/>
          </w:tcPr>
          <w:p w14:paraId="5FD2BDF1" w14:textId="4B880663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 точек, через которые проходит путь 3</w:t>
            </w:r>
          </w:p>
        </w:tc>
        <w:tc>
          <w:tcPr>
            <w:tcW w:w="1985" w:type="dxa"/>
          </w:tcPr>
          <w:p w14:paraId="32CDB466" w14:textId="62A740F0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 точек, через которые проходит путь 3</w:t>
            </w:r>
          </w:p>
        </w:tc>
        <w:tc>
          <w:tcPr>
            <w:tcW w:w="1978" w:type="dxa"/>
          </w:tcPr>
          <w:p w14:paraId="188E6B79" w14:textId="1646470F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Функциональное требование выполнено</w:t>
            </w:r>
          </w:p>
        </w:tc>
      </w:tr>
      <w:tr w:rsidR="008C3E91" w14:paraId="719E47AF" w14:textId="77777777" w:rsidTr="00921B5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01BCDCA4" w14:textId="77777777" w:rsidR="008C3E91" w:rsidRDefault="008C3E91" w:rsidP="008C3E91">
            <w:pPr>
              <w:pStyle w:val="af7"/>
              <w:rPr>
                <w:b w:val="0"/>
                <w:bCs w:val="0"/>
              </w:rPr>
            </w:pPr>
          </w:p>
        </w:tc>
        <w:tc>
          <w:tcPr>
            <w:tcW w:w="1560" w:type="dxa"/>
            <w:vMerge/>
          </w:tcPr>
          <w:p w14:paraId="6767A08E" w14:textId="57F233DF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D8764F2" w14:textId="0CE6D794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Ввод числа «10»</w:t>
            </w:r>
          </w:p>
        </w:tc>
        <w:tc>
          <w:tcPr>
            <w:tcW w:w="1984" w:type="dxa"/>
          </w:tcPr>
          <w:p w14:paraId="1E38526F" w14:textId="7F1F1C08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Вывод предложения ввести значение снова</w:t>
            </w:r>
          </w:p>
        </w:tc>
        <w:tc>
          <w:tcPr>
            <w:tcW w:w="1985" w:type="dxa"/>
          </w:tcPr>
          <w:p w14:paraId="71BF40D7" w14:textId="70704EA6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Вывод предложения ввести значение снова</w:t>
            </w:r>
          </w:p>
        </w:tc>
        <w:tc>
          <w:tcPr>
            <w:tcW w:w="1978" w:type="dxa"/>
          </w:tcPr>
          <w:p w14:paraId="5127741C" w14:textId="6842EDB3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Функциональное требование выполнено</w:t>
            </w:r>
          </w:p>
        </w:tc>
      </w:tr>
      <w:tr w:rsidR="008C3E91" w14:paraId="6BAFA01E" w14:textId="77777777" w:rsidTr="00921B5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14:paraId="74A6D958" w14:textId="2C82CAD5" w:rsidR="008C3E91" w:rsidRDefault="008C3E91" w:rsidP="008C3E91">
            <w:pPr>
              <w:pStyle w:val="af7"/>
            </w:pPr>
            <w:r>
              <w:t>7</w:t>
            </w:r>
          </w:p>
        </w:tc>
        <w:tc>
          <w:tcPr>
            <w:tcW w:w="1560" w:type="dxa"/>
            <w:vMerge w:val="restart"/>
          </w:tcPr>
          <w:p w14:paraId="3FED09F8" w14:textId="6A81E13D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Ввод количества точек, через которые не проходит путь</w:t>
            </w:r>
          </w:p>
        </w:tc>
        <w:tc>
          <w:tcPr>
            <w:tcW w:w="1559" w:type="dxa"/>
          </w:tcPr>
          <w:p w14:paraId="03A43275" w14:textId="3302B770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Ввод числа «-2»</w:t>
            </w:r>
          </w:p>
        </w:tc>
        <w:tc>
          <w:tcPr>
            <w:tcW w:w="1984" w:type="dxa"/>
          </w:tcPr>
          <w:p w14:paraId="4D30714B" w14:textId="7BF6103B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Вывод предложения ввести значение снова</w:t>
            </w:r>
          </w:p>
        </w:tc>
        <w:tc>
          <w:tcPr>
            <w:tcW w:w="1985" w:type="dxa"/>
          </w:tcPr>
          <w:p w14:paraId="56772C54" w14:textId="6145F236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Вывод предложения ввести значение снова</w:t>
            </w:r>
          </w:p>
        </w:tc>
        <w:tc>
          <w:tcPr>
            <w:tcW w:w="1978" w:type="dxa"/>
          </w:tcPr>
          <w:p w14:paraId="34EC6370" w14:textId="1FA102DA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Функциональное требование выполнено</w:t>
            </w:r>
          </w:p>
        </w:tc>
      </w:tr>
      <w:tr w:rsidR="008C3E91" w14:paraId="1084985C" w14:textId="77777777" w:rsidTr="00921B5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66ECC7B0" w14:textId="77777777" w:rsidR="008C3E91" w:rsidRDefault="008C3E91" w:rsidP="008C3E91">
            <w:pPr>
              <w:pStyle w:val="af7"/>
            </w:pPr>
          </w:p>
        </w:tc>
        <w:tc>
          <w:tcPr>
            <w:tcW w:w="1560" w:type="dxa"/>
            <w:vMerge/>
          </w:tcPr>
          <w:p w14:paraId="24B5A7EB" w14:textId="77777777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7F7BB4F" w14:textId="1D212B48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Ввод числа «0»</w:t>
            </w:r>
          </w:p>
        </w:tc>
        <w:tc>
          <w:tcPr>
            <w:tcW w:w="1984" w:type="dxa"/>
          </w:tcPr>
          <w:p w14:paraId="25D9B6D8" w14:textId="3073A85B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 точек, через которые не проходит путь 0</w:t>
            </w:r>
          </w:p>
        </w:tc>
        <w:tc>
          <w:tcPr>
            <w:tcW w:w="1985" w:type="dxa"/>
          </w:tcPr>
          <w:p w14:paraId="2C483A96" w14:textId="41A7595A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 точек, через которые не проходит путь 0</w:t>
            </w:r>
          </w:p>
        </w:tc>
        <w:tc>
          <w:tcPr>
            <w:tcW w:w="1978" w:type="dxa"/>
          </w:tcPr>
          <w:p w14:paraId="69FC5638" w14:textId="5F4EB2AA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Функциональное требование выполнено</w:t>
            </w:r>
          </w:p>
        </w:tc>
      </w:tr>
      <w:tr w:rsidR="008C3E91" w14:paraId="3C932E64" w14:textId="77777777" w:rsidTr="00921B5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71514D52" w14:textId="77777777" w:rsidR="008C3E91" w:rsidRDefault="008C3E91" w:rsidP="008C3E91">
            <w:pPr>
              <w:pStyle w:val="af7"/>
            </w:pPr>
          </w:p>
        </w:tc>
        <w:tc>
          <w:tcPr>
            <w:tcW w:w="1560" w:type="dxa"/>
            <w:vMerge/>
          </w:tcPr>
          <w:p w14:paraId="571031FB" w14:textId="77777777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35A594E" w14:textId="1668B5E8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Ввод числа «1»</w:t>
            </w:r>
          </w:p>
        </w:tc>
        <w:tc>
          <w:tcPr>
            <w:tcW w:w="1984" w:type="dxa"/>
          </w:tcPr>
          <w:p w14:paraId="5C20C71F" w14:textId="4DE3A9DB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 точек, через которые не проходит путь 1</w:t>
            </w:r>
          </w:p>
        </w:tc>
        <w:tc>
          <w:tcPr>
            <w:tcW w:w="1985" w:type="dxa"/>
          </w:tcPr>
          <w:p w14:paraId="7083DC88" w14:textId="685EDFD7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 точек, через которые не проходит путь 1</w:t>
            </w:r>
          </w:p>
        </w:tc>
        <w:tc>
          <w:tcPr>
            <w:tcW w:w="1978" w:type="dxa"/>
          </w:tcPr>
          <w:p w14:paraId="0DB0394E" w14:textId="1C03DDB9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Функциональное требование выполнено</w:t>
            </w:r>
          </w:p>
        </w:tc>
      </w:tr>
      <w:tr w:rsidR="008C3E91" w14:paraId="1CC0BA7F" w14:textId="77777777" w:rsidTr="00921B5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57326149" w14:textId="77777777" w:rsidR="008C3E91" w:rsidRDefault="008C3E91" w:rsidP="008C3E91">
            <w:pPr>
              <w:pStyle w:val="af7"/>
            </w:pPr>
          </w:p>
        </w:tc>
        <w:tc>
          <w:tcPr>
            <w:tcW w:w="1560" w:type="dxa"/>
            <w:vMerge/>
          </w:tcPr>
          <w:p w14:paraId="42CB1585" w14:textId="77777777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4056DA8" w14:textId="626C68D9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Ввод числа «3»</w:t>
            </w:r>
          </w:p>
        </w:tc>
        <w:tc>
          <w:tcPr>
            <w:tcW w:w="1984" w:type="dxa"/>
          </w:tcPr>
          <w:p w14:paraId="5F4C6D71" w14:textId="573CB495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 точек, через которые не проходит путь 3</w:t>
            </w:r>
          </w:p>
        </w:tc>
        <w:tc>
          <w:tcPr>
            <w:tcW w:w="1985" w:type="dxa"/>
          </w:tcPr>
          <w:p w14:paraId="120F76B9" w14:textId="5E2CE655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 точек, через которые не проходит путь 3</w:t>
            </w:r>
          </w:p>
        </w:tc>
        <w:tc>
          <w:tcPr>
            <w:tcW w:w="1978" w:type="dxa"/>
          </w:tcPr>
          <w:p w14:paraId="764A558B" w14:textId="3DAC216E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Функциональное требование выполнено</w:t>
            </w:r>
          </w:p>
        </w:tc>
      </w:tr>
      <w:tr w:rsidR="008C3E91" w14:paraId="6D64C836" w14:textId="77777777" w:rsidTr="00921B5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432AB863" w14:textId="77777777" w:rsidR="008C3E91" w:rsidRDefault="008C3E91" w:rsidP="008C3E91">
            <w:pPr>
              <w:pStyle w:val="af7"/>
            </w:pPr>
          </w:p>
        </w:tc>
        <w:tc>
          <w:tcPr>
            <w:tcW w:w="1560" w:type="dxa"/>
            <w:vMerge/>
          </w:tcPr>
          <w:p w14:paraId="58F0869B" w14:textId="77777777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1E68BD94" w14:textId="72AC1006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Ввод числа «11»</w:t>
            </w:r>
          </w:p>
        </w:tc>
        <w:tc>
          <w:tcPr>
            <w:tcW w:w="1984" w:type="dxa"/>
          </w:tcPr>
          <w:p w14:paraId="333DA55E" w14:textId="1A77F16E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Вывод предложения </w:t>
            </w:r>
            <w:r>
              <w:lastRenderedPageBreak/>
              <w:t>ввести значение снова</w:t>
            </w:r>
          </w:p>
        </w:tc>
        <w:tc>
          <w:tcPr>
            <w:tcW w:w="1985" w:type="dxa"/>
          </w:tcPr>
          <w:p w14:paraId="5EFDCF61" w14:textId="0CC7D22A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Вывод предложения </w:t>
            </w:r>
            <w:r>
              <w:lastRenderedPageBreak/>
              <w:t>ввести значение снова</w:t>
            </w:r>
          </w:p>
        </w:tc>
        <w:tc>
          <w:tcPr>
            <w:tcW w:w="1978" w:type="dxa"/>
          </w:tcPr>
          <w:p w14:paraId="4A0999F9" w14:textId="6B31F693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Функциональное требование выполнено</w:t>
            </w:r>
          </w:p>
        </w:tc>
      </w:tr>
      <w:tr w:rsidR="008C3E91" w14:paraId="7810157E" w14:textId="77777777" w:rsidTr="00921B5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14:paraId="7EB013F9" w14:textId="407A7DA9" w:rsidR="008C3E91" w:rsidRDefault="008C3E91" w:rsidP="008C3E91">
            <w:pPr>
              <w:pStyle w:val="af7"/>
            </w:pPr>
            <w:r>
              <w:t>8</w:t>
            </w:r>
          </w:p>
        </w:tc>
        <w:tc>
          <w:tcPr>
            <w:tcW w:w="1560" w:type="dxa"/>
            <w:vMerge w:val="restart"/>
          </w:tcPr>
          <w:p w14:paraId="43FB393C" w14:textId="53F57FDC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Выбор режима в меню «Режимы программы»</w:t>
            </w:r>
          </w:p>
        </w:tc>
        <w:tc>
          <w:tcPr>
            <w:tcW w:w="1559" w:type="dxa"/>
          </w:tcPr>
          <w:p w14:paraId="39087ADC" w14:textId="77777777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Ввод числа</w:t>
            </w:r>
          </w:p>
          <w:p w14:paraId="17CF7D5A" w14:textId="612584F9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«0»</w:t>
            </w:r>
          </w:p>
        </w:tc>
        <w:tc>
          <w:tcPr>
            <w:tcW w:w="1984" w:type="dxa"/>
          </w:tcPr>
          <w:p w14:paraId="0E08B546" w14:textId="2AF67845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Вывод описания режимов работы программы</w:t>
            </w:r>
          </w:p>
        </w:tc>
        <w:tc>
          <w:tcPr>
            <w:tcW w:w="1985" w:type="dxa"/>
          </w:tcPr>
          <w:p w14:paraId="7F1EEE28" w14:textId="4CE0222B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Вывод описания режимов работы программы</w:t>
            </w:r>
          </w:p>
        </w:tc>
        <w:tc>
          <w:tcPr>
            <w:tcW w:w="1978" w:type="dxa"/>
          </w:tcPr>
          <w:p w14:paraId="60A3696B" w14:textId="19640468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Функциональное требование выполнено</w:t>
            </w:r>
          </w:p>
        </w:tc>
      </w:tr>
      <w:tr w:rsidR="008C3E91" w14:paraId="5EDD74D0" w14:textId="77777777" w:rsidTr="00921B5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119A5B57" w14:textId="77777777" w:rsidR="008C3E91" w:rsidRDefault="008C3E91" w:rsidP="008C3E91">
            <w:pPr>
              <w:pStyle w:val="af7"/>
            </w:pPr>
          </w:p>
        </w:tc>
        <w:tc>
          <w:tcPr>
            <w:tcW w:w="1560" w:type="dxa"/>
            <w:vMerge/>
          </w:tcPr>
          <w:p w14:paraId="69AEC3B0" w14:textId="77777777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CBE5013" w14:textId="77777777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Ввод числа</w:t>
            </w:r>
          </w:p>
          <w:p w14:paraId="709621C8" w14:textId="6A049AC4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«1»</w:t>
            </w:r>
          </w:p>
        </w:tc>
        <w:tc>
          <w:tcPr>
            <w:tcW w:w="1984" w:type="dxa"/>
          </w:tcPr>
          <w:p w14:paraId="4A9AF69C" w14:textId="7038F483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Переход к режиму работы «Запись в файл»</w:t>
            </w:r>
          </w:p>
        </w:tc>
        <w:tc>
          <w:tcPr>
            <w:tcW w:w="1985" w:type="dxa"/>
          </w:tcPr>
          <w:p w14:paraId="35F38960" w14:textId="207501B7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Переход к режиму работы «Запись в файл»</w:t>
            </w:r>
          </w:p>
        </w:tc>
        <w:tc>
          <w:tcPr>
            <w:tcW w:w="1978" w:type="dxa"/>
          </w:tcPr>
          <w:p w14:paraId="5AEA0562" w14:textId="2FE257B9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Функциональное требование выполнено</w:t>
            </w:r>
          </w:p>
        </w:tc>
      </w:tr>
      <w:tr w:rsidR="008C3E91" w14:paraId="7D982303" w14:textId="77777777" w:rsidTr="00921B5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60C73B00" w14:textId="77777777" w:rsidR="008C3E91" w:rsidRDefault="008C3E91" w:rsidP="008C3E91">
            <w:pPr>
              <w:pStyle w:val="af7"/>
            </w:pPr>
          </w:p>
        </w:tc>
        <w:tc>
          <w:tcPr>
            <w:tcW w:w="1560" w:type="dxa"/>
            <w:vMerge/>
          </w:tcPr>
          <w:p w14:paraId="562F4FE2" w14:textId="77777777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F2B9DA2" w14:textId="77777777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Ввод числа</w:t>
            </w:r>
          </w:p>
          <w:p w14:paraId="7018659E" w14:textId="4B90E3F9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«2»</w:t>
            </w:r>
          </w:p>
        </w:tc>
        <w:tc>
          <w:tcPr>
            <w:tcW w:w="1984" w:type="dxa"/>
          </w:tcPr>
          <w:p w14:paraId="72FF5A67" w14:textId="4B129552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Переход к режиму работы «Вопрос-ответ»</w:t>
            </w:r>
          </w:p>
        </w:tc>
        <w:tc>
          <w:tcPr>
            <w:tcW w:w="1985" w:type="dxa"/>
          </w:tcPr>
          <w:p w14:paraId="493C12EF" w14:textId="38F7D617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Переход к режиму работы «Вопрос-ответ»</w:t>
            </w:r>
          </w:p>
        </w:tc>
        <w:tc>
          <w:tcPr>
            <w:tcW w:w="1978" w:type="dxa"/>
          </w:tcPr>
          <w:p w14:paraId="20AF3BDC" w14:textId="0C32AE0A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Функциональное требование выполнено</w:t>
            </w:r>
          </w:p>
        </w:tc>
      </w:tr>
      <w:tr w:rsidR="008C3E91" w14:paraId="364B7B22" w14:textId="77777777" w:rsidTr="00921B5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606A1DE2" w14:textId="77777777" w:rsidR="008C3E91" w:rsidRDefault="008C3E91" w:rsidP="008C3E91">
            <w:pPr>
              <w:pStyle w:val="af7"/>
            </w:pPr>
          </w:p>
        </w:tc>
        <w:tc>
          <w:tcPr>
            <w:tcW w:w="1560" w:type="dxa"/>
            <w:vMerge/>
          </w:tcPr>
          <w:p w14:paraId="6209528C" w14:textId="77777777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1CFA6D7F" w14:textId="77777777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Ввод числа</w:t>
            </w:r>
          </w:p>
          <w:p w14:paraId="1AB0B0D5" w14:textId="21E56D5B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«-3»</w:t>
            </w:r>
          </w:p>
        </w:tc>
        <w:tc>
          <w:tcPr>
            <w:tcW w:w="1984" w:type="dxa"/>
          </w:tcPr>
          <w:p w14:paraId="077CAB68" w14:textId="09E8A989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Вывод предложения ввести значение снова</w:t>
            </w:r>
          </w:p>
        </w:tc>
        <w:tc>
          <w:tcPr>
            <w:tcW w:w="1985" w:type="dxa"/>
          </w:tcPr>
          <w:p w14:paraId="54C867F5" w14:textId="5731660F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Вывод предложения ввести значение снова</w:t>
            </w:r>
          </w:p>
        </w:tc>
        <w:tc>
          <w:tcPr>
            <w:tcW w:w="1978" w:type="dxa"/>
          </w:tcPr>
          <w:p w14:paraId="2748FE2B" w14:textId="7E3C2DB6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Функциональное требование выполнено</w:t>
            </w:r>
          </w:p>
        </w:tc>
      </w:tr>
      <w:tr w:rsidR="008C3E91" w14:paraId="0AB56D81" w14:textId="77777777" w:rsidTr="00921B5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33982596" w14:textId="77777777" w:rsidR="008C3E91" w:rsidRDefault="008C3E91" w:rsidP="008C3E91">
            <w:pPr>
              <w:pStyle w:val="af7"/>
            </w:pPr>
          </w:p>
        </w:tc>
        <w:tc>
          <w:tcPr>
            <w:tcW w:w="1560" w:type="dxa"/>
            <w:vMerge/>
          </w:tcPr>
          <w:p w14:paraId="6EE6C614" w14:textId="77777777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90EC113" w14:textId="77777777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Ввод числа</w:t>
            </w:r>
          </w:p>
          <w:p w14:paraId="2649DE42" w14:textId="79A0F959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«12»</w:t>
            </w:r>
          </w:p>
        </w:tc>
        <w:tc>
          <w:tcPr>
            <w:tcW w:w="1984" w:type="dxa"/>
          </w:tcPr>
          <w:p w14:paraId="7AE06084" w14:textId="02AEE94F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Вывод предложения ввести значение снова</w:t>
            </w:r>
          </w:p>
        </w:tc>
        <w:tc>
          <w:tcPr>
            <w:tcW w:w="1985" w:type="dxa"/>
          </w:tcPr>
          <w:p w14:paraId="0CE3A04B" w14:textId="701700C8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Вывод предложения ввести значение снова</w:t>
            </w:r>
          </w:p>
        </w:tc>
        <w:tc>
          <w:tcPr>
            <w:tcW w:w="1978" w:type="dxa"/>
          </w:tcPr>
          <w:p w14:paraId="138905EF" w14:textId="61C138F1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Функциональное требование выполнено</w:t>
            </w:r>
          </w:p>
        </w:tc>
      </w:tr>
      <w:tr w:rsidR="008C3E91" w14:paraId="77D9D104" w14:textId="77777777" w:rsidTr="00921B5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14:paraId="45568485" w14:textId="722BC395" w:rsidR="008C3E91" w:rsidRDefault="008C3E91" w:rsidP="008C3E91">
            <w:pPr>
              <w:pStyle w:val="af7"/>
            </w:pPr>
            <w:r>
              <w:t>9</w:t>
            </w:r>
          </w:p>
        </w:tc>
        <w:tc>
          <w:tcPr>
            <w:tcW w:w="1560" w:type="dxa"/>
            <w:vMerge w:val="restart"/>
          </w:tcPr>
          <w:p w14:paraId="2326CE97" w14:textId="5C2BD088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Режим работы «Запись задачи в файл»</w:t>
            </w:r>
          </w:p>
        </w:tc>
        <w:tc>
          <w:tcPr>
            <w:tcW w:w="1559" w:type="dxa"/>
          </w:tcPr>
          <w:p w14:paraId="22D03C64" w14:textId="218B91C9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Ввод числа «-23» </w:t>
            </w:r>
          </w:p>
        </w:tc>
        <w:tc>
          <w:tcPr>
            <w:tcW w:w="1984" w:type="dxa"/>
          </w:tcPr>
          <w:p w14:paraId="29A99163" w14:textId="34AF9623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Вывод предложения ввести значение снова</w:t>
            </w:r>
          </w:p>
        </w:tc>
        <w:tc>
          <w:tcPr>
            <w:tcW w:w="1985" w:type="dxa"/>
          </w:tcPr>
          <w:p w14:paraId="693B3A42" w14:textId="265D4198" w:rsidR="008C3E91" w:rsidRPr="00845F7F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Вывод предложения ввести значение снова</w:t>
            </w:r>
          </w:p>
        </w:tc>
        <w:tc>
          <w:tcPr>
            <w:tcW w:w="1978" w:type="dxa"/>
          </w:tcPr>
          <w:p w14:paraId="2036F821" w14:textId="5CEF0212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Функциональное требование выполнено</w:t>
            </w:r>
          </w:p>
        </w:tc>
      </w:tr>
      <w:tr w:rsidR="008C3E91" w:rsidRPr="00DD6670" w14:paraId="3A1DD808" w14:textId="77777777" w:rsidTr="00921B5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5EC339A1" w14:textId="77777777" w:rsidR="008C3E91" w:rsidRDefault="008C3E91" w:rsidP="008C3E91">
            <w:pPr>
              <w:pStyle w:val="af7"/>
            </w:pPr>
          </w:p>
        </w:tc>
        <w:tc>
          <w:tcPr>
            <w:tcW w:w="1560" w:type="dxa"/>
            <w:vMerge/>
          </w:tcPr>
          <w:p w14:paraId="0286B4E0" w14:textId="77777777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4D5B19F" w14:textId="6D135866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Ввод числа «1» </w:t>
            </w:r>
          </w:p>
        </w:tc>
        <w:tc>
          <w:tcPr>
            <w:tcW w:w="1984" w:type="dxa"/>
          </w:tcPr>
          <w:p w14:paraId="150BD5BE" w14:textId="18D8CC57" w:rsidR="008C3E91" w:rsidRPr="00DD6670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Предоставляется возможность ввести путь к файлу самостоятельно</w:t>
            </w:r>
          </w:p>
        </w:tc>
        <w:tc>
          <w:tcPr>
            <w:tcW w:w="1985" w:type="dxa"/>
          </w:tcPr>
          <w:p w14:paraId="02138E3E" w14:textId="2061934A" w:rsidR="008C3E91" w:rsidRPr="00DD6670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Предоставляется возможность ввести путь к файлу самостоятельно</w:t>
            </w:r>
          </w:p>
        </w:tc>
        <w:tc>
          <w:tcPr>
            <w:tcW w:w="1978" w:type="dxa"/>
          </w:tcPr>
          <w:p w14:paraId="43449BE7" w14:textId="4815D6F3" w:rsidR="008C3E91" w:rsidRPr="001704C8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Функциональное требование выполнено</w:t>
            </w:r>
          </w:p>
        </w:tc>
      </w:tr>
      <w:tr w:rsidR="008C3E91" w14:paraId="07D3EBAD" w14:textId="77777777" w:rsidTr="00921B5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78E99DA9" w14:textId="77777777" w:rsidR="008C3E91" w:rsidRPr="00DD6670" w:rsidRDefault="008C3E91" w:rsidP="008C3E91">
            <w:pPr>
              <w:pStyle w:val="af7"/>
            </w:pPr>
          </w:p>
        </w:tc>
        <w:tc>
          <w:tcPr>
            <w:tcW w:w="1560" w:type="dxa"/>
            <w:vMerge/>
          </w:tcPr>
          <w:p w14:paraId="35524525" w14:textId="77777777" w:rsidR="008C3E91" w:rsidRPr="00DD6670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03373E2" w14:textId="578120D2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Ввод числа «2» </w:t>
            </w:r>
          </w:p>
        </w:tc>
        <w:tc>
          <w:tcPr>
            <w:tcW w:w="1984" w:type="dxa"/>
          </w:tcPr>
          <w:p w14:paraId="40F17DF7" w14:textId="1305BCD0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Предоставляется возможность выбрать путь к файлу по умолчанию</w:t>
            </w:r>
          </w:p>
        </w:tc>
        <w:tc>
          <w:tcPr>
            <w:tcW w:w="1985" w:type="dxa"/>
          </w:tcPr>
          <w:p w14:paraId="0B7A56E8" w14:textId="7CE68EE8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Предоставляется возможность выбрать путь к файлу по умолчанию</w:t>
            </w:r>
          </w:p>
        </w:tc>
        <w:tc>
          <w:tcPr>
            <w:tcW w:w="1978" w:type="dxa"/>
          </w:tcPr>
          <w:p w14:paraId="6F64C484" w14:textId="57490380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Функциональное требование выполнено</w:t>
            </w:r>
          </w:p>
        </w:tc>
      </w:tr>
      <w:tr w:rsidR="008C3E91" w14:paraId="6388593F" w14:textId="77777777" w:rsidTr="00921B5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200BDCB6" w14:textId="77777777" w:rsidR="008C3E91" w:rsidRDefault="008C3E91" w:rsidP="008C3E91">
            <w:pPr>
              <w:pStyle w:val="af7"/>
            </w:pPr>
          </w:p>
        </w:tc>
        <w:tc>
          <w:tcPr>
            <w:tcW w:w="1560" w:type="dxa"/>
            <w:vMerge/>
          </w:tcPr>
          <w:p w14:paraId="021EF1AA" w14:textId="77777777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829AC12" w14:textId="2762F767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Ввод числа «23» </w:t>
            </w:r>
          </w:p>
        </w:tc>
        <w:tc>
          <w:tcPr>
            <w:tcW w:w="1984" w:type="dxa"/>
          </w:tcPr>
          <w:p w14:paraId="71BB19E9" w14:textId="262FF460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Вывод предложения ввести значение снова</w:t>
            </w:r>
          </w:p>
        </w:tc>
        <w:tc>
          <w:tcPr>
            <w:tcW w:w="1985" w:type="dxa"/>
          </w:tcPr>
          <w:p w14:paraId="31DDFBA7" w14:textId="4576F112" w:rsidR="008C3E91" w:rsidRPr="009905C3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Вывод предложения ввести значение снова</w:t>
            </w:r>
          </w:p>
        </w:tc>
        <w:tc>
          <w:tcPr>
            <w:tcW w:w="1978" w:type="dxa"/>
          </w:tcPr>
          <w:p w14:paraId="2C0C00D3" w14:textId="4B3EF239" w:rsidR="008C3E91" w:rsidRDefault="008C3E91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Функциональное требование выполнено</w:t>
            </w:r>
          </w:p>
        </w:tc>
      </w:tr>
      <w:tr w:rsidR="00E82D99" w14:paraId="603FCF6E" w14:textId="77777777" w:rsidTr="00921B5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14:paraId="288EA3B7" w14:textId="0DD5BA1A" w:rsidR="00E82D99" w:rsidRDefault="00E82D99" w:rsidP="008C3E91">
            <w:pPr>
              <w:pStyle w:val="af7"/>
            </w:pPr>
            <w:r>
              <w:t>10</w:t>
            </w:r>
          </w:p>
        </w:tc>
        <w:tc>
          <w:tcPr>
            <w:tcW w:w="1560" w:type="dxa"/>
            <w:vMerge w:val="restart"/>
          </w:tcPr>
          <w:p w14:paraId="032B5ED4" w14:textId="7E9828A9" w:rsidR="00E82D99" w:rsidRDefault="00E82D99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Сохранение в файл по указанному пути</w:t>
            </w:r>
          </w:p>
        </w:tc>
        <w:tc>
          <w:tcPr>
            <w:tcW w:w="1559" w:type="dxa"/>
          </w:tcPr>
          <w:p w14:paraId="12167804" w14:textId="77777777" w:rsidR="00E82D99" w:rsidRDefault="00E82D99" w:rsidP="00921B56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Ввод «1</w:t>
            </w:r>
            <w:r w:rsidRPr="00921B56">
              <w:t>.</w:t>
            </w:r>
            <w:r>
              <w:rPr>
                <w:lang w:val="en-US"/>
              </w:rPr>
              <w:t>txt</w:t>
            </w:r>
            <w:r>
              <w:t xml:space="preserve">», </w:t>
            </w:r>
            <w:r>
              <w:t>параметры:</w:t>
            </w:r>
          </w:p>
          <w:p w14:paraId="31E19919" w14:textId="3008F62B" w:rsidR="00E82D99" w:rsidRDefault="00E82D99" w:rsidP="00921B56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Задачи(100)</w:t>
            </w:r>
            <w:r>
              <w:br/>
              <w:t>Шаги(</w:t>
            </w:r>
            <w:r>
              <w:t>3</w:t>
            </w:r>
            <w:r>
              <w:t>)</w:t>
            </w:r>
            <w:r>
              <w:br/>
            </w:r>
            <w:proofErr w:type="gramStart"/>
            <w:r>
              <w:t>Проходит(</w:t>
            </w:r>
            <w:proofErr w:type="gramEnd"/>
            <w:r>
              <w:t>1</w:t>
            </w:r>
            <w:r>
              <w:t>)</w:t>
            </w:r>
            <w:r>
              <w:br/>
              <w:t>Не проходит(</w:t>
            </w:r>
            <w:r>
              <w:t>2</w:t>
            </w:r>
            <w:r>
              <w:t>)</w:t>
            </w:r>
          </w:p>
        </w:tc>
        <w:tc>
          <w:tcPr>
            <w:tcW w:w="1984" w:type="dxa"/>
          </w:tcPr>
          <w:p w14:paraId="36BB22C3" w14:textId="5C251052" w:rsidR="00E82D99" w:rsidRPr="00FE673C" w:rsidRDefault="00E82D99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Запись задачи, сгенерированной по заданным параметрам в файл</w:t>
            </w:r>
          </w:p>
        </w:tc>
        <w:tc>
          <w:tcPr>
            <w:tcW w:w="1985" w:type="dxa"/>
          </w:tcPr>
          <w:p w14:paraId="443152AE" w14:textId="22D623A6" w:rsidR="00E82D99" w:rsidRPr="00EB6D98" w:rsidRDefault="00E82D99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Запись задачи, сгенерированной по заданным параметрам в файл</w:t>
            </w:r>
            <w:r w:rsidR="00B70E39">
              <w:t>,</w:t>
            </w:r>
            <w:r w:rsidRPr="00EB6D98">
              <w:t xml:space="preserve"> </w:t>
            </w:r>
            <w:r>
              <w:t>произошла неполностью (22 задачи было записано), программа перестала работать</w:t>
            </w:r>
          </w:p>
        </w:tc>
        <w:tc>
          <w:tcPr>
            <w:tcW w:w="1978" w:type="dxa"/>
          </w:tcPr>
          <w:p w14:paraId="333DADC3" w14:textId="7C2B26A5" w:rsidR="00E82D99" w:rsidRDefault="00E82D99" w:rsidP="008C3E91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Функциональное требование не выполнено </w:t>
            </w:r>
          </w:p>
        </w:tc>
      </w:tr>
      <w:tr w:rsidR="00E82D99" w:rsidRPr="00FE673C" w14:paraId="3ACC2FA7" w14:textId="77777777" w:rsidTr="00921B5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7F36F515" w14:textId="77777777" w:rsidR="00E82D99" w:rsidRDefault="00E82D99" w:rsidP="00336027">
            <w:pPr>
              <w:pStyle w:val="af7"/>
            </w:pPr>
          </w:p>
        </w:tc>
        <w:tc>
          <w:tcPr>
            <w:tcW w:w="1560" w:type="dxa"/>
            <w:vMerge/>
          </w:tcPr>
          <w:p w14:paraId="7A652D1F" w14:textId="77777777" w:rsidR="00E82D99" w:rsidRDefault="00E82D99" w:rsidP="00336027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571750C" w14:textId="77777777" w:rsidR="00E82D99" w:rsidRDefault="00E82D99" w:rsidP="00336027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Ввод «1</w:t>
            </w:r>
            <w:r w:rsidRPr="00921B56">
              <w:t>.</w:t>
            </w:r>
            <w:r>
              <w:rPr>
                <w:lang w:val="en-US"/>
              </w:rPr>
              <w:t>txt</w:t>
            </w:r>
            <w:r>
              <w:t>», параметры:</w:t>
            </w:r>
          </w:p>
          <w:p w14:paraId="16810044" w14:textId="2CA436A3" w:rsidR="00E82D99" w:rsidRPr="00336027" w:rsidRDefault="00E82D99" w:rsidP="00336027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Задачи(100)</w:t>
            </w:r>
            <w:r>
              <w:br/>
              <w:t>Шаги(3)</w:t>
            </w:r>
            <w:r>
              <w:br/>
            </w:r>
            <w:proofErr w:type="gramStart"/>
            <w:r>
              <w:t>Проходит(</w:t>
            </w:r>
            <w:proofErr w:type="gramEnd"/>
            <w:r>
              <w:t>1)</w:t>
            </w:r>
            <w:r>
              <w:br/>
            </w:r>
            <w:r>
              <w:lastRenderedPageBreak/>
              <w:t>Не проходит(2)</w:t>
            </w:r>
          </w:p>
        </w:tc>
        <w:tc>
          <w:tcPr>
            <w:tcW w:w="1984" w:type="dxa"/>
          </w:tcPr>
          <w:p w14:paraId="6DF3E9DF" w14:textId="32D0C68F" w:rsidR="00E82D99" w:rsidRPr="00FE673C" w:rsidRDefault="00E82D99" w:rsidP="00336027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Запись задачи, сгенерированной по заданным параметрам в файл</w:t>
            </w:r>
          </w:p>
        </w:tc>
        <w:tc>
          <w:tcPr>
            <w:tcW w:w="1985" w:type="dxa"/>
          </w:tcPr>
          <w:p w14:paraId="4160008E" w14:textId="5AB83262" w:rsidR="00E82D99" w:rsidRPr="00FE673C" w:rsidRDefault="00E82D99" w:rsidP="00336027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Запись задачи, сгенерированной по заданным параметрам в файл</w:t>
            </w:r>
            <w:r w:rsidRPr="00EB6D98">
              <w:t xml:space="preserve"> </w:t>
            </w:r>
          </w:p>
        </w:tc>
        <w:tc>
          <w:tcPr>
            <w:tcW w:w="1978" w:type="dxa"/>
          </w:tcPr>
          <w:p w14:paraId="1B021AD5" w14:textId="5984E7A9" w:rsidR="00E82D99" w:rsidRPr="00FE673C" w:rsidRDefault="00E82D99" w:rsidP="00336027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Функциональное требование выполнено </w:t>
            </w:r>
          </w:p>
        </w:tc>
      </w:tr>
      <w:tr w:rsidR="00E82D99" w:rsidRPr="00FE673C" w14:paraId="489EFC43" w14:textId="77777777" w:rsidTr="00921B5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332E5BF7" w14:textId="77777777" w:rsidR="00E82D99" w:rsidRDefault="00E82D99" w:rsidP="00336027">
            <w:pPr>
              <w:pStyle w:val="af7"/>
            </w:pPr>
          </w:p>
        </w:tc>
        <w:tc>
          <w:tcPr>
            <w:tcW w:w="1560" w:type="dxa"/>
            <w:vMerge/>
          </w:tcPr>
          <w:p w14:paraId="148AECBA" w14:textId="77777777" w:rsidR="00E82D99" w:rsidRDefault="00E82D99" w:rsidP="00336027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7A4DD1F" w14:textId="1331569E" w:rsidR="00E82D99" w:rsidRDefault="00E82D99" w:rsidP="00336027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Ввод «</w:t>
            </w:r>
            <w:r>
              <w:t>2</w:t>
            </w:r>
            <w:r w:rsidRPr="00921B56">
              <w:t>.</w:t>
            </w:r>
            <w:r>
              <w:rPr>
                <w:lang w:val="en-US"/>
              </w:rPr>
              <w:t>txt</w:t>
            </w:r>
            <w:r>
              <w:t>», параметры:</w:t>
            </w:r>
          </w:p>
          <w:p w14:paraId="30A84575" w14:textId="45710CB7" w:rsidR="00E82D99" w:rsidRPr="00336027" w:rsidRDefault="00E82D99" w:rsidP="00336027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Задачи(</w:t>
            </w:r>
            <w:r>
              <w:t>5</w:t>
            </w:r>
            <w:r>
              <w:t>0)</w:t>
            </w:r>
            <w:r>
              <w:br/>
              <w:t>Шаги(</w:t>
            </w:r>
            <w:r>
              <w:t>2</w:t>
            </w:r>
            <w:r>
              <w:t>)</w:t>
            </w:r>
            <w:r>
              <w:br/>
            </w:r>
            <w:proofErr w:type="gramStart"/>
            <w:r>
              <w:t>Проходит(</w:t>
            </w:r>
            <w:proofErr w:type="gramEnd"/>
            <w:r>
              <w:t>3</w:t>
            </w:r>
            <w:r>
              <w:t>)</w:t>
            </w:r>
            <w:r>
              <w:br/>
              <w:t>Не проходит(</w:t>
            </w:r>
            <w:r>
              <w:t>1</w:t>
            </w:r>
            <w:r>
              <w:t>)</w:t>
            </w:r>
          </w:p>
        </w:tc>
        <w:tc>
          <w:tcPr>
            <w:tcW w:w="1984" w:type="dxa"/>
          </w:tcPr>
          <w:p w14:paraId="427D6196" w14:textId="43CF1FE5" w:rsidR="00E82D99" w:rsidRDefault="00E82D99" w:rsidP="00336027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Запись задачи, сгенерированной по заданным параметрам в файл</w:t>
            </w:r>
          </w:p>
        </w:tc>
        <w:tc>
          <w:tcPr>
            <w:tcW w:w="1985" w:type="dxa"/>
          </w:tcPr>
          <w:p w14:paraId="5F15874A" w14:textId="7C075FF1" w:rsidR="00E82D99" w:rsidRDefault="00E82D99" w:rsidP="00336027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Запись задачи, сгенерированной по заданным параметрам в файл</w:t>
            </w:r>
            <w:r w:rsidRPr="00EB6D98">
              <w:t xml:space="preserve"> </w:t>
            </w:r>
          </w:p>
        </w:tc>
        <w:tc>
          <w:tcPr>
            <w:tcW w:w="1978" w:type="dxa"/>
          </w:tcPr>
          <w:p w14:paraId="57F40CE1" w14:textId="41F892E4" w:rsidR="00E82D99" w:rsidRDefault="00E82D99" w:rsidP="00336027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Функциональное требование выполнено </w:t>
            </w:r>
          </w:p>
        </w:tc>
      </w:tr>
      <w:tr w:rsidR="00E82D99" w:rsidRPr="00FE673C" w14:paraId="29073865" w14:textId="77777777" w:rsidTr="00921B5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03EED69D" w14:textId="77777777" w:rsidR="00E82D99" w:rsidRDefault="00E82D99" w:rsidP="00336027">
            <w:pPr>
              <w:pStyle w:val="af7"/>
            </w:pPr>
          </w:p>
        </w:tc>
        <w:tc>
          <w:tcPr>
            <w:tcW w:w="1560" w:type="dxa"/>
            <w:vMerge/>
          </w:tcPr>
          <w:p w14:paraId="7CABE720" w14:textId="77777777" w:rsidR="00E82D99" w:rsidRDefault="00E82D99" w:rsidP="00336027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0B149AD" w14:textId="30ED39E7" w:rsidR="00E82D99" w:rsidRDefault="00E82D99" w:rsidP="00336027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Ввод «</w:t>
            </w:r>
            <w:r w:rsidRPr="00336027">
              <w:t>3</w:t>
            </w:r>
            <w:r w:rsidRPr="00921B56">
              <w:t>.</w:t>
            </w:r>
            <w:r>
              <w:rPr>
                <w:lang w:val="en-US"/>
              </w:rPr>
              <w:t>txt</w:t>
            </w:r>
            <w:r>
              <w:t>», параметры:</w:t>
            </w:r>
          </w:p>
          <w:p w14:paraId="69CEA943" w14:textId="27FEA158" w:rsidR="00E82D99" w:rsidRDefault="00E82D99" w:rsidP="00336027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Задачи(</w:t>
            </w:r>
            <w:r w:rsidRPr="00E82D99">
              <w:t>1</w:t>
            </w:r>
            <w:r>
              <w:t>)</w:t>
            </w:r>
            <w:r>
              <w:br/>
              <w:t>Шаги(</w:t>
            </w:r>
            <w:r w:rsidRPr="00336027">
              <w:t>3</w:t>
            </w:r>
            <w:r>
              <w:t>)</w:t>
            </w:r>
            <w:r>
              <w:br/>
            </w:r>
            <w:proofErr w:type="gramStart"/>
            <w:r>
              <w:t>Проходит(</w:t>
            </w:r>
            <w:proofErr w:type="gramEnd"/>
            <w:r>
              <w:t>3)</w:t>
            </w:r>
            <w:r>
              <w:br/>
              <w:t>Не проходит(</w:t>
            </w:r>
            <w:r w:rsidRPr="00D01B62">
              <w:t>3</w:t>
            </w:r>
            <w:r>
              <w:t>)</w:t>
            </w:r>
          </w:p>
        </w:tc>
        <w:tc>
          <w:tcPr>
            <w:tcW w:w="1984" w:type="dxa"/>
          </w:tcPr>
          <w:p w14:paraId="38406C3F" w14:textId="6F0EACBA" w:rsidR="00E82D99" w:rsidRDefault="00E82D99" w:rsidP="00336027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Запись задачи, сгенерированной по заданным параметрам в файл</w:t>
            </w:r>
          </w:p>
        </w:tc>
        <w:tc>
          <w:tcPr>
            <w:tcW w:w="1985" w:type="dxa"/>
          </w:tcPr>
          <w:p w14:paraId="1A857EDC" w14:textId="210552C9" w:rsidR="00E82D99" w:rsidRDefault="00E82D99" w:rsidP="00336027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Запись задачи, сгенерированной по заданным параметрам в файл</w:t>
            </w:r>
            <w:r w:rsidRPr="00EB6D98">
              <w:t xml:space="preserve"> </w:t>
            </w:r>
          </w:p>
        </w:tc>
        <w:tc>
          <w:tcPr>
            <w:tcW w:w="1978" w:type="dxa"/>
          </w:tcPr>
          <w:p w14:paraId="0E608CD3" w14:textId="64459C32" w:rsidR="00E82D99" w:rsidRDefault="00E82D99" w:rsidP="00336027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Функциональное требование выполнено </w:t>
            </w:r>
          </w:p>
        </w:tc>
      </w:tr>
      <w:tr w:rsidR="00E82D99" w:rsidRPr="00FE673C" w14:paraId="1EA61E29" w14:textId="77777777" w:rsidTr="00921B5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28E36CA4" w14:textId="77777777" w:rsidR="00E82D99" w:rsidRDefault="00E82D99" w:rsidP="00336027">
            <w:pPr>
              <w:pStyle w:val="af7"/>
            </w:pPr>
          </w:p>
        </w:tc>
        <w:tc>
          <w:tcPr>
            <w:tcW w:w="1560" w:type="dxa"/>
            <w:vMerge/>
          </w:tcPr>
          <w:p w14:paraId="37CBA958" w14:textId="77777777" w:rsidR="00E82D99" w:rsidRDefault="00E82D99" w:rsidP="00336027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262B5A3" w14:textId="77777777" w:rsidR="00E82D99" w:rsidRDefault="00E82D99" w:rsidP="00D01B62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Ввод</w:t>
            </w:r>
            <w:r w:rsidRPr="00D01B62">
              <w:t xml:space="preserve"> «</w:t>
            </w:r>
            <w:r w:rsidRPr="00FE673C">
              <w:rPr>
                <w:lang w:val="en-US"/>
              </w:rPr>
              <w:t>C</w:t>
            </w:r>
            <w:r w:rsidRPr="00D01B62">
              <w:t>:\</w:t>
            </w:r>
            <w:r w:rsidRPr="00FE673C">
              <w:rPr>
                <w:lang w:val="en-US"/>
              </w:rPr>
              <w:t>Users</w:t>
            </w:r>
            <w:r w:rsidRPr="00D01B62">
              <w:t>\</w:t>
            </w:r>
            <w:r w:rsidRPr="00FE673C">
              <w:rPr>
                <w:lang w:val="en-US"/>
              </w:rPr>
              <w:t>vushe</w:t>
            </w:r>
            <w:r w:rsidRPr="00D01B62">
              <w:t>\</w:t>
            </w:r>
            <w:r w:rsidRPr="00FE673C">
              <w:rPr>
                <w:lang w:val="en-US"/>
              </w:rPr>
              <w:t>OneDrive</w:t>
            </w:r>
            <w:r w:rsidRPr="00D01B62">
              <w:t>\</w:t>
            </w:r>
            <w:r w:rsidRPr="00FE673C">
              <w:t>Рабочий</w:t>
            </w:r>
            <w:r w:rsidRPr="00D01B62">
              <w:t xml:space="preserve"> </w:t>
            </w:r>
            <w:r w:rsidRPr="00FE673C">
              <w:t>стол</w:t>
            </w:r>
            <w:r w:rsidRPr="00D01B62">
              <w:t>\</w:t>
            </w:r>
            <w:r w:rsidRPr="00FE673C">
              <w:rPr>
                <w:lang w:val="en-US"/>
              </w:rPr>
              <w:t>BSTU</w:t>
            </w:r>
            <w:r w:rsidRPr="00D01B62">
              <w:t>\11.</w:t>
            </w:r>
            <w:r w:rsidRPr="00FE673C">
              <w:rPr>
                <w:lang w:val="en-US"/>
              </w:rPr>
              <w:t>txt</w:t>
            </w:r>
            <w:r w:rsidRPr="00D01B62">
              <w:t>»</w:t>
            </w:r>
            <w:r w:rsidRPr="00D01B62">
              <w:t xml:space="preserve">, </w:t>
            </w:r>
            <w:r>
              <w:t>параметры:</w:t>
            </w:r>
          </w:p>
          <w:p w14:paraId="1B2C5FAD" w14:textId="326485BA" w:rsidR="00E82D99" w:rsidRPr="00D01B62" w:rsidRDefault="00E82D99" w:rsidP="00D01B62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Задачи(</w:t>
            </w:r>
            <w:r>
              <w:t>17</w:t>
            </w:r>
            <w:r>
              <w:t>)</w:t>
            </w:r>
            <w:r>
              <w:br/>
              <w:t>Шаги(</w:t>
            </w:r>
            <w:r>
              <w:t>2</w:t>
            </w:r>
            <w:r>
              <w:t>)</w:t>
            </w:r>
            <w:r>
              <w:br/>
            </w:r>
            <w:proofErr w:type="gramStart"/>
            <w:r>
              <w:t>Проходит(</w:t>
            </w:r>
            <w:proofErr w:type="gramEnd"/>
            <w:r>
              <w:t>2</w:t>
            </w:r>
            <w:r>
              <w:t>)</w:t>
            </w:r>
            <w:r>
              <w:br/>
              <w:t>Не проходит(</w:t>
            </w:r>
            <w:r>
              <w:t>2</w:t>
            </w:r>
            <w:r>
              <w:t>)</w:t>
            </w:r>
          </w:p>
        </w:tc>
        <w:tc>
          <w:tcPr>
            <w:tcW w:w="1984" w:type="dxa"/>
          </w:tcPr>
          <w:p w14:paraId="105F2700" w14:textId="30FAAE20" w:rsidR="00E82D99" w:rsidRDefault="00E82D99" w:rsidP="00336027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Запись задачи, сгенерированной по заданным параметрам в файл</w:t>
            </w:r>
          </w:p>
        </w:tc>
        <w:tc>
          <w:tcPr>
            <w:tcW w:w="1985" w:type="dxa"/>
          </w:tcPr>
          <w:p w14:paraId="2D67D27D" w14:textId="1BF6BEEB" w:rsidR="00E82D99" w:rsidRDefault="00E82D99" w:rsidP="00336027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Запись задачи, сгенерированной по заданным параметрам в файл</w:t>
            </w:r>
          </w:p>
        </w:tc>
        <w:tc>
          <w:tcPr>
            <w:tcW w:w="1978" w:type="dxa"/>
          </w:tcPr>
          <w:p w14:paraId="0302D4B0" w14:textId="6407072C" w:rsidR="00E82D99" w:rsidRDefault="00E82D99" w:rsidP="00336027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Функциональное требование выполнено</w:t>
            </w:r>
          </w:p>
        </w:tc>
      </w:tr>
      <w:tr w:rsidR="00E82D99" w:rsidRPr="00FE673C" w14:paraId="515B8C58" w14:textId="77777777" w:rsidTr="00921B5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26C689E8" w14:textId="77777777" w:rsidR="00E82D99" w:rsidRDefault="00E82D99" w:rsidP="00D01B62">
            <w:pPr>
              <w:pStyle w:val="af7"/>
            </w:pPr>
          </w:p>
        </w:tc>
        <w:tc>
          <w:tcPr>
            <w:tcW w:w="1560" w:type="dxa"/>
            <w:vMerge/>
          </w:tcPr>
          <w:p w14:paraId="29A5442D" w14:textId="77777777" w:rsidR="00E82D99" w:rsidRDefault="00E82D99" w:rsidP="00D01B62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85D0340" w14:textId="77777777" w:rsidR="00E82D99" w:rsidRDefault="00E82D99" w:rsidP="00D01B62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Ввод</w:t>
            </w:r>
            <w:r w:rsidRPr="00D01B62">
              <w:t xml:space="preserve"> «</w:t>
            </w:r>
            <w:r w:rsidRPr="00FE673C">
              <w:rPr>
                <w:lang w:val="en-US"/>
              </w:rPr>
              <w:t>C</w:t>
            </w:r>
            <w:r w:rsidRPr="00D01B62">
              <w:t>:\</w:t>
            </w:r>
            <w:r w:rsidRPr="00FE673C">
              <w:rPr>
                <w:lang w:val="en-US"/>
              </w:rPr>
              <w:t>Users</w:t>
            </w:r>
            <w:r w:rsidRPr="00D01B62">
              <w:t>\</w:t>
            </w:r>
            <w:r w:rsidRPr="00FE673C">
              <w:rPr>
                <w:lang w:val="en-US"/>
              </w:rPr>
              <w:t>vushe</w:t>
            </w:r>
            <w:r w:rsidRPr="00D01B62">
              <w:t>\</w:t>
            </w:r>
            <w:r w:rsidRPr="00FE673C">
              <w:rPr>
                <w:lang w:val="en-US"/>
              </w:rPr>
              <w:t>OneDrive</w:t>
            </w:r>
            <w:r w:rsidRPr="00D01B62">
              <w:t>\</w:t>
            </w:r>
            <w:r w:rsidRPr="00FE673C">
              <w:t>Рабочий</w:t>
            </w:r>
            <w:r w:rsidRPr="00D01B62">
              <w:t xml:space="preserve"> </w:t>
            </w:r>
            <w:r w:rsidRPr="00FE673C">
              <w:t>стол</w:t>
            </w:r>
            <w:r w:rsidRPr="00D01B62">
              <w:t>\</w:t>
            </w:r>
            <w:r w:rsidRPr="00FE673C">
              <w:rPr>
                <w:lang w:val="en-US"/>
              </w:rPr>
              <w:t>BSTU</w:t>
            </w:r>
            <w:r w:rsidRPr="00D01B62">
              <w:t>\11.</w:t>
            </w:r>
            <w:r w:rsidRPr="00FE673C">
              <w:rPr>
                <w:lang w:val="en-US"/>
              </w:rPr>
              <w:t>txt</w:t>
            </w:r>
            <w:r w:rsidRPr="00D01B62">
              <w:t xml:space="preserve">», </w:t>
            </w:r>
            <w:r>
              <w:t>параметры:</w:t>
            </w:r>
          </w:p>
          <w:p w14:paraId="44354358" w14:textId="7AB4AA7B" w:rsidR="00E82D99" w:rsidRDefault="00E82D99" w:rsidP="00D01B62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Задачи(</w:t>
            </w:r>
            <w:r>
              <w:t>98</w:t>
            </w:r>
            <w:r>
              <w:t>)</w:t>
            </w:r>
            <w:r>
              <w:br/>
              <w:t>Шаги(</w:t>
            </w:r>
            <w:r>
              <w:t>3</w:t>
            </w:r>
            <w:r>
              <w:t>)</w:t>
            </w:r>
            <w:r>
              <w:br/>
            </w:r>
            <w:proofErr w:type="gramStart"/>
            <w:r>
              <w:t>Проходит(</w:t>
            </w:r>
            <w:proofErr w:type="gramEnd"/>
            <w:r>
              <w:t>0</w:t>
            </w:r>
            <w:r>
              <w:t>)</w:t>
            </w:r>
            <w:r>
              <w:br/>
              <w:t>Не проходит(2)</w:t>
            </w:r>
          </w:p>
        </w:tc>
        <w:tc>
          <w:tcPr>
            <w:tcW w:w="1984" w:type="dxa"/>
          </w:tcPr>
          <w:p w14:paraId="4A656E5F" w14:textId="3D0B50C2" w:rsidR="00E82D99" w:rsidRDefault="00E82D99" w:rsidP="00D01B62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Запись задачи, сгенерированной по заданным параметрам в файл</w:t>
            </w:r>
          </w:p>
        </w:tc>
        <w:tc>
          <w:tcPr>
            <w:tcW w:w="1985" w:type="dxa"/>
          </w:tcPr>
          <w:p w14:paraId="3047FF77" w14:textId="0C2269CE" w:rsidR="00E82D99" w:rsidRDefault="00E82D99" w:rsidP="00D01B62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Запись задачи, сгенерированной по заданным параметрам в файл</w:t>
            </w:r>
            <w:r w:rsidR="00B70E39">
              <w:t>,</w:t>
            </w:r>
            <w:r w:rsidRPr="00EB6D98">
              <w:t xml:space="preserve"> </w:t>
            </w:r>
            <w:r>
              <w:t>произошла неполностью (</w:t>
            </w:r>
            <w:r>
              <w:t>13</w:t>
            </w:r>
            <w:r>
              <w:t xml:space="preserve"> задач было записано), программа перестала работать</w:t>
            </w:r>
          </w:p>
        </w:tc>
        <w:tc>
          <w:tcPr>
            <w:tcW w:w="1978" w:type="dxa"/>
          </w:tcPr>
          <w:p w14:paraId="5520409C" w14:textId="0C1EEFAC" w:rsidR="00E82D99" w:rsidRDefault="00E82D99" w:rsidP="00D01B62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Функциональное требование </w:t>
            </w:r>
            <w:r>
              <w:t xml:space="preserve">не </w:t>
            </w:r>
            <w:r>
              <w:t>выполнено</w:t>
            </w:r>
          </w:p>
        </w:tc>
      </w:tr>
      <w:tr w:rsidR="00E82D99" w:rsidRPr="00FE673C" w14:paraId="588DD54F" w14:textId="77777777" w:rsidTr="00921B5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10EE45B0" w14:textId="77777777" w:rsidR="00E82D99" w:rsidRDefault="00E82D99" w:rsidP="000E572B">
            <w:pPr>
              <w:pStyle w:val="af7"/>
            </w:pPr>
          </w:p>
        </w:tc>
        <w:tc>
          <w:tcPr>
            <w:tcW w:w="1560" w:type="dxa"/>
            <w:vMerge/>
          </w:tcPr>
          <w:p w14:paraId="1FF43101" w14:textId="77777777" w:rsidR="00E82D99" w:rsidRDefault="00E82D99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83880A3" w14:textId="690AE44C" w:rsidR="00E82D99" w:rsidRDefault="00E82D99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Ввод</w:t>
            </w:r>
            <w:r w:rsidRPr="00D01B62">
              <w:t xml:space="preserve"> «</w:t>
            </w:r>
            <w:r w:rsidRPr="00FE673C">
              <w:rPr>
                <w:lang w:val="en-US"/>
              </w:rPr>
              <w:t>C</w:t>
            </w:r>
            <w:r w:rsidRPr="00D01B62">
              <w:t>:\</w:t>
            </w:r>
            <w:r w:rsidRPr="00FE673C">
              <w:rPr>
                <w:lang w:val="en-US"/>
              </w:rPr>
              <w:t>Users</w:t>
            </w:r>
            <w:r w:rsidRPr="00D01B62">
              <w:t>\</w:t>
            </w:r>
            <w:r w:rsidRPr="00FE673C">
              <w:rPr>
                <w:lang w:val="en-US"/>
              </w:rPr>
              <w:t>vushe</w:t>
            </w:r>
            <w:r w:rsidRPr="00D01B62">
              <w:t>\</w:t>
            </w:r>
            <w:r w:rsidRPr="00FE673C">
              <w:rPr>
                <w:lang w:val="en-US"/>
              </w:rPr>
              <w:t>OneDrive</w:t>
            </w:r>
            <w:r w:rsidRPr="00D01B62">
              <w:t>\</w:t>
            </w:r>
            <w:r w:rsidRPr="00FE673C">
              <w:t>Рабочий</w:t>
            </w:r>
            <w:r w:rsidRPr="00D01B62">
              <w:t xml:space="preserve"> </w:t>
            </w:r>
            <w:r w:rsidRPr="00FE673C">
              <w:t>стол</w:t>
            </w:r>
            <w:r w:rsidRPr="00D01B62">
              <w:t>\</w:t>
            </w:r>
            <w:r w:rsidRPr="00FE673C">
              <w:rPr>
                <w:lang w:val="en-US"/>
              </w:rPr>
              <w:t>BSTU</w:t>
            </w:r>
            <w:r w:rsidRPr="009A25AD">
              <w:t>2</w:t>
            </w:r>
            <w:r w:rsidRPr="00D01B62">
              <w:t>\11.</w:t>
            </w:r>
            <w:r w:rsidRPr="00FE673C">
              <w:rPr>
                <w:lang w:val="en-US"/>
              </w:rPr>
              <w:t>t</w:t>
            </w:r>
            <w:r>
              <w:rPr>
                <w:lang w:val="en-US"/>
              </w:rPr>
              <w:t>xt</w:t>
            </w:r>
            <w:r w:rsidRPr="00D01B62">
              <w:t xml:space="preserve">», </w:t>
            </w:r>
            <w:r>
              <w:t>параметры:</w:t>
            </w:r>
          </w:p>
          <w:p w14:paraId="7608B273" w14:textId="166793EB" w:rsidR="00E82D99" w:rsidRDefault="00E82D99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Задачи(1)</w:t>
            </w:r>
            <w:r>
              <w:br/>
              <w:t>Шаги(2)</w:t>
            </w:r>
            <w:r>
              <w:br/>
            </w:r>
            <w:proofErr w:type="gramStart"/>
            <w:r>
              <w:t>Проходит(</w:t>
            </w:r>
            <w:proofErr w:type="gramEnd"/>
            <w:r>
              <w:t>0</w:t>
            </w:r>
            <w:r>
              <w:t>)</w:t>
            </w:r>
            <w:r>
              <w:br/>
              <w:t>Не проходит(2)</w:t>
            </w:r>
          </w:p>
        </w:tc>
        <w:tc>
          <w:tcPr>
            <w:tcW w:w="1984" w:type="dxa"/>
          </w:tcPr>
          <w:p w14:paraId="46B2E3BB" w14:textId="12238DBA" w:rsidR="00E82D99" w:rsidRDefault="00E82D99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Вывод сообщения о том, что такого файла не существует и возврат к выбору пути файла</w:t>
            </w:r>
          </w:p>
        </w:tc>
        <w:tc>
          <w:tcPr>
            <w:tcW w:w="1985" w:type="dxa"/>
          </w:tcPr>
          <w:p w14:paraId="57D763CF" w14:textId="6292D438" w:rsidR="00E82D99" w:rsidRDefault="00E82D99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Вывод сообщения о том, что такого файла не существует и возврат к выбору пути файла</w:t>
            </w:r>
            <w:r>
              <w:t xml:space="preserve"> </w:t>
            </w:r>
          </w:p>
        </w:tc>
        <w:tc>
          <w:tcPr>
            <w:tcW w:w="1978" w:type="dxa"/>
          </w:tcPr>
          <w:p w14:paraId="7D1CE518" w14:textId="1C6B35A9" w:rsidR="00E82D99" w:rsidRDefault="00E82D99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Функциональное требование выполнено</w:t>
            </w:r>
          </w:p>
        </w:tc>
      </w:tr>
      <w:tr w:rsidR="00E82D99" w:rsidRPr="00FE673C" w14:paraId="5ACE4F06" w14:textId="77777777" w:rsidTr="00921B5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17A251E1" w14:textId="77777777" w:rsidR="00E82D99" w:rsidRDefault="00E82D99" w:rsidP="000E572B">
            <w:pPr>
              <w:pStyle w:val="af7"/>
            </w:pPr>
          </w:p>
        </w:tc>
        <w:tc>
          <w:tcPr>
            <w:tcW w:w="1560" w:type="dxa"/>
            <w:vMerge/>
          </w:tcPr>
          <w:p w14:paraId="492BE759" w14:textId="77777777" w:rsidR="00E82D99" w:rsidRDefault="00E82D99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DA678E5" w14:textId="77777777" w:rsidR="00E82D99" w:rsidRDefault="00E82D99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Ввод</w:t>
            </w:r>
            <w:r w:rsidRPr="00D01B62">
              <w:t xml:space="preserve"> «</w:t>
            </w:r>
            <w:r w:rsidRPr="00FE673C">
              <w:rPr>
                <w:lang w:val="en-US"/>
              </w:rPr>
              <w:t>C</w:t>
            </w:r>
            <w:r w:rsidRPr="00D01B62">
              <w:t>:\</w:t>
            </w:r>
            <w:r w:rsidRPr="00FE673C">
              <w:rPr>
                <w:lang w:val="en-US"/>
              </w:rPr>
              <w:t>Users</w:t>
            </w:r>
            <w:r w:rsidRPr="00D01B62">
              <w:t>\</w:t>
            </w:r>
            <w:r w:rsidRPr="00FE673C">
              <w:rPr>
                <w:lang w:val="en-US"/>
              </w:rPr>
              <w:t>vushe</w:t>
            </w:r>
            <w:r w:rsidRPr="00D01B62">
              <w:t>\</w:t>
            </w:r>
            <w:r w:rsidRPr="00FE673C">
              <w:rPr>
                <w:lang w:val="en-US"/>
              </w:rPr>
              <w:t>OneDrive</w:t>
            </w:r>
            <w:r w:rsidRPr="00D01B62">
              <w:t>\</w:t>
            </w:r>
            <w:r w:rsidRPr="00FE673C">
              <w:t>Рабочий</w:t>
            </w:r>
            <w:r w:rsidRPr="00D01B62">
              <w:t xml:space="preserve"> </w:t>
            </w:r>
            <w:r w:rsidRPr="00FE673C">
              <w:t>стол</w:t>
            </w:r>
            <w:r w:rsidRPr="00D01B62">
              <w:t>\</w:t>
            </w:r>
            <w:r w:rsidRPr="00FE673C">
              <w:rPr>
                <w:lang w:val="en-US"/>
              </w:rPr>
              <w:t>BSTU</w:t>
            </w:r>
            <w:r w:rsidRPr="00D01B62">
              <w:t>\11.</w:t>
            </w:r>
            <w:r w:rsidRPr="00FE673C">
              <w:rPr>
                <w:lang w:val="en-US"/>
              </w:rPr>
              <w:t>tx</w:t>
            </w:r>
            <w:r w:rsidRPr="00D01B62">
              <w:t xml:space="preserve">», </w:t>
            </w:r>
            <w:r>
              <w:t>параметры:</w:t>
            </w:r>
          </w:p>
          <w:p w14:paraId="34572D88" w14:textId="10A4D9DF" w:rsidR="00E82D99" w:rsidRPr="000E572B" w:rsidRDefault="00E82D99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Задачи(1)</w:t>
            </w:r>
            <w:r>
              <w:br/>
              <w:t>Шаги(2)</w:t>
            </w:r>
            <w:r>
              <w:br/>
            </w:r>
            <w:proofErr w:type="gramStart"/>
            <w:r>
              <w:t>Проходит(</w:t>
            </w:r>
            <w:proofErr w:type="gramEnd"/>
            <w:r>
              <w:t>0)</w:t>
            </w:r>
            <w:r>
              <w:br/>
              <w:t>Не проходит(2</w:t>
            </w:r>
            <w:r w:rsidRPr="000E572B">
              <w:t>)</w:t>
            </w:r>
          </w:p>
        </w:tc>
        <w:tc>
          <w:tcPr>
            <w:tcW w:w="1984" w:type="dxa"/>
          </w:tcPr>
          <w:p w14:paraId="0F7A78FA" w14:textId="1E0769A3" w:rsidR="00E82D99" w:rsidRDefault="00E82D99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Запись задачи, сгенерированной по заданным параметрам в файл</w:t>
            </w:r>
          </w:p>
        </w:tc>
        <w:tc>
          <w:tcPr>
            <w:tcW w:w="1985" w:type="dxa"/>
          </w:tcPr>
          <w:p w14:paraId="687FB5A2" w14:textId="1D6C6277" w:rsidR="00E82D99" w:rsidRDefault="00E82D99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Запись задачи, сгенерированной по заданным параметрам в файл</w:t>
            </w:r>
          </w:p>
        </w:tc>
        <w:tc>
          <w:tcPr>
            <w:tcW w:w="1978" w:type="dxa"/>
          </w:tcPr>
          <w:p w14:paraId="0667E524" w14:textId="620A374F" w:rsidR="00E82D99" w:rsidRDefault="00E82D99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Функциональное требование выполнено</w:t>
            </w:r>
          </w:p>
        </w:tc>
      </w:tr>
      <w:tr w:rsidR="000E572B" w:rsidRPr="00FE673C" w14:paraId="6AD1251E" w14:textId="77777777" w:rsidTr="00921B5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A0892E3" w14:textId="0D4BB77C" w:rsidR="000E572B" w:rsidRPr="00FE673C" w:rsidRDefault="000E572B" w:rsidP="000E572B">
            <w:pPr>
              <w:pStyle w:val="af7"/>
            </w:pPr>
            <w:r>
              <w:t>11</w:t>
            </w:r>
          </w:p>
        </w:tc>
        <w:tc>
          <w:tcPr>
            <w:tcW w:w="1560" w:type="dxa"/>
          </w:tcPr>
          <w:p w14:paraId="65F7FBA2" w14:textId="62FC2CFE" w:rsidR="000E572B" w:rsidRPr="00FE673C" w:rsidRDefault="000E572B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Сохранение в файл по умолчанию</w:t>
            </w:r>
          </w:p>
        </w:tc>
        <w:tc>
          <w:tcPr>
            <w:tcW w:w="1559" w:type="dxa"/>
          </w:tcPr>
          <w:p w14:paraId="757D68A4" w14:textId="4893655F" w:rsidR="000E572B" w:rsidRPr="00FE673C" w:rsidRDefault="000E572B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Выбор режима «Выбрать файл по умолчанию»</w:t>
            </w:r>
          </w:p>
        </w:tc>
        <w:tc>
          <w:tcPr>
            <w:tcW w:w="1984" w:type="dxa"/>
          </w:tcPr>
          <w:p w14:paraId="67243FE8" w14:textId="5EF3B798" w:rsidR="000E572B" w:rsidRPr="00FE673C" w:rsidRDefault="000E572B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Файл </w:t>
            </w:r>
            <w:r>
              <w:t>с названием «Задание 23.</w:t>
            </w:r>
            <w:r>
              <w:rPr>
                <w:lang w:val="en-US"/>
              </w:rPr>
              <w:t>txt</w:t>
            </w:r>
            <w:r>
              <w:t>»</w:t>
            </w:r>
            <w:r>
              <w:t xml:space="preserve"> создается на рабочем столе, задача сгенерирована по параметрам</w:t>
            </w:r>
          </w:p>
        </w:tc>
        <w:tc>
          <w:tcPr>
            <w:tcW w:w="1985" w:type="dxa"/>
          </w:tcPr>
          <w:p w14:paraId="74B48982" w14:textId="6EA80BCB" w:rsidR="000E572B" w:rsidRPr="008D4B04" w:rsidRDefault="000E572B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Файл не был создан, программа вывела ошибку и завершила работу</w:t>
            </w:r>
          </w:p>
        </w:tc>
        <w:tc>
          <w:tcPr>
            <w:tcW w:w="1978" w:type="dxa"/>
          </w:tcPr>
          <w:p w14:paraId="4D0C4573" w14:textId="6E0CE420" w:rsidR="000E572B" w:rsidRPr="00FE673C" w:rsidRDefault="000E572B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Функциональное требование не выполнено</w:t>
            </w:r>
          </w:p>
        </w:tc>
      </w:tr>
      <w:tr w:rsidR="00E05864" w:rsidRPr="00FE673C" w14:paraId="4BC97F4B" w14:textId="77777777" w:rsidTr="00921B5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14:paraId="6FD54B8C" w14:textId="0A4B0C3F" w:rsidR="00E05864" w:rsidRPr="00FE673C" w:rsidRDefault="00E05864" w:rsidP="000E572B">
            <w:pPr>
              <w:pStyle w:val="af7"/>
            </w:pPr>
            <w:r>
              <w:t>12</w:t>
            </w:r>
          </w:p>
        </w:tc>
        <w:tc>
          <w:tcPr>
            <w:tcW w:w="1560" w:type="dxa"/>
            <w:vMerge w:val="restart"/>
          </w:tcPr>
          <w:p w14:paraId="64C024DB" w14:textId="3D6F6D8D" w:rsidR="00E05864" w:rsidRPr="00FE673C" w:rsidRDefault="00E05864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Режим работы «Вопрос-ответ»</w:t>
            </w:r>
          </w:p>
        </w:tc>
        <w:tc>
          <w:tcPr>
            <w:tcW w:w="1559" w:type="dxa"/>
          </w:tcPr>
          <w:p w14:paraId="49CF3EC5" w14:textId="516482FF" w:rsidR="00E05864" w:rsidRDefault="00E05864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Ввод любого числа, параметры:</w:t>
            </w:r>
          </w:p>
          <w:p w14:paraId="3A52CE16" w14:textId="092DBB17" w:rsidR="00E05864" w:rsidRPr="00FE673C" w:rsidRDefault="00E05864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Задачи(100)</w:t>
            </w:r>
            <w:r>
              <w:br/>
              <w:t>Шаги(2)</w:t>
            </w:r>
            <w:r>
              <w:br/>
            </w:r>
            <w:proofErr w:type="gramStart"/>
            <w:r>
              <w:t>Проходит(</w:t>
            </w:r>
            <w:proofErr w:type="gramEnd"/>
            <w:r>
              <w:t>0)</w:t>
            </w:r>
            <w:r>
              <w:br/>
              <w:t>Не проходит(0)</w:t>
            </w:r>
          </w:p>
        </w:tc>
        <w:tc>
          <w:tcPr>
            <w:tcW w:w="1984" w:type="dxa"/>
          </w:tcPr>
          <w:p w14:paraId="15B8E462" w14:textId="1CBC0223" w:rsidR="00E05864" w:rsidRPr="00FE673C" w:rsidRDefault="00E05864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Выводится ошибка</w:t>
            </w:r>
            <w:proofErr w:type="gramStart"/>
            <w:r>
              <w:t>\верно</w:t>
            </w:r>
            <w:proofErr w:type="gramEnd"/>
            <w:r>
              <w:t xml:space="preserve"> в зависимости от данного ответа, статистика, оценка</w:t>
            </w:r>
          </w:p>
        </w:tc>
        <w:tc>
          <w:tcPr>
            <w:tcW w:w="1985" w:type="dxa"/>
          </w:tcPr>
          <w:p w14:paraId="711E3487" w14:textId="408E8E8A" w:rsidR="00E05864" w:rsidRPr="00FE673C" w:rsidRDefault="00E05864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Выводится ошибка</w:t>
            </w:r>
            <w:proofErr w:type="gramStart"/>
            <w:r>
              <w:t>\верно</w:t>
            </w:r>
            <w:proofErr w:type="gramEnd"/>
            <w:r>
              <w:t xml:space="preserve"> в зависимости от данного ответа, статистика, оценка</w:t>
            </w:r>
          </w:p>
        </w:tc>
        <w:tc>
          <w:tcPr>
            <w:tcW w:w="1978" w:type="dxa"/>
          </w:tcPr>
          <w:p w14:paraId="2ED21056" w14:textId="42C5F046" w:rsidR="00E05864" w:rsidRPr="00FE673C" w:rsidRDefault="00E05864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Функциональное требование выполнено</w:t>
            </w:r>
          </w:p>
        </w:tc>
      </w:tr>
      <w:tr w:rsidR="00E05864" w:rsidRPr="00FE673C" w14:paraId="75BFB95F" w14:textId="77777777" w:rsidTr="00921B5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6ED2E601" w14:textId="77777777" w:rsidR="00E05864" w:rsidRDefault="00E05864" w:rsidP="000E572B">
            <w:pPr>
              <w:pStyle w:val="af7"/>
            </w:pPr>
          </w:p>
        </w:tc>
        <w:tc>
          <w:tcPr>
            <w:tcW w:w="1560" w:type="dxa"/>
            <w:vMerge/>
          </w:tcPr>
          <w:p w14:paraId="2BCE98EB" w14:textId="77777777" w:rsidR="00E05864" w:rsidRDefault="00E05864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9A32F0E" w14:textId="77777777" w:rsidR="00E05864" w:rsidRDefault="00E05864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Ввод любого числа, параметры:</w:t>
            </w:r>
          </w:p>
          <w:p w14:paraId="2FCD4038" w14:textId="0CCEA166" w:rsidR="00E05864" w:rsidRDefault="00E05864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Задачи(</w:t>
            </w:r>
            <w:r>
              <w:t>50</w:t>
            </w:r>
            <w:r>
              <w:t>)</w:t>
            </w:r>
            <w:r>
              <w:br/>
            </w:r>
            <w:r>
              <w:t>Шаги(</w:t>
            </w:r>
            <w:r>
              <w:t>3</w:t>
            </w:r>
            <w:r>
              <w:t>)</w:t>
            </w:r>
            <w:r>
              <w:br/>
            </w:r>
            <w:proofErr w:type="gramStart"/>
            <w:r>
              <w:t>Проходит(</w:t>
            </w:r>
            <w:proofErr w:type="gramEnd"/>
            <w:r>
              <w:t>2</w:t>
            </w:r>
            <w:r>
              <w:t>)</w:t>
            </w:r>
            <w:r>
              <w:br/>
            </w:r>
            <w:r>
              <w:t>Не проходит(</w:t>
            </w:r>
            <w:r>
              <w:t>1</w:t>
            </w:r>
            <w:r>
              <w:t>)</w:t>
            </w:r>
          </w:p>
        </w:tc>
        <w:tc>
          <w:tcPr>
            <w:tcW w:w="1984" w:type="dxa"/>
          </w:tcPr>
          <w:p w14:paraId="70257DCE" w14:textId="49847327" w:rsidR="00E05864" w:rsidRDefault="00E05864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Выводится ошибка</w:t>
            </w:r>
            <w:proofErr w:type="gramStart"/>
            <w:r>
              <w:t>\верно</w:t>
            </w:r>
            <w:proofErr w:type="gramEnd"/>
            <w:r>
              <w:t xml:space="preserve"> в зависимости от данного ответа, статистика, оценка</w:t>
            </w:r>
          </w:p>
        </w:tc>
        <w:tc>
          <w:tcPr>
            <w:tcW w:w="1985" w:type="dxa"/>
          </w:tcPr>
          <w:p w14:paraId="69584364" w14:textId="5DA1F488" w:rsidR="00E05864" w:rsidRDefault="00E05864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Выводится ошибка</w:t>
            </w:r>
            <w:proofErr w:type="gramStart"/>
            <w:r>
              <w:t>\верно</w:t>
            </w:r>
            <w:proofErr w:type="gramEnd"/>
            <w:r>
              <w:t xml:space="preserve"> в зависимости от данного ответа, статистика, оценка</w:t>
            </w:r>
          </w:p>
        </w:tc>
        <w:tc>
          <w:tcPr>
            <w:tcW w:w="1978" w:type="dxa"/>
          </w:tcPr>
          <w:p w14:paraId="7A1E4165" w14:textId="15323930" w:rsidR="00E05864" w:rsidRDefault="00E05864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Функциональное требование выполнено</w:t>
            </w:r>
          </w:p>
        </w:tc>
      </w:tr>
      <w:tr w:rsidR="00E05864" w:rsidRPr="00FE673C" w14:paraId="39C6EB96" w14:textId="77777777" w:rsidTr="00921B5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6F98EE33" w14:textId="77777777" w:rsidR="00E05864" w:rsidRDefault="00E05864" w:rsidP="000E572B">
            <w:pPr>
              <w:pStyle w:val="af7"/>
            </w:pPr>
          </w:p>
        </w:tc>
        <w:tc>
          <w:tcPr>
            <w:tcW w:w="1560" w:type="dxa"/>
            <w:vMerge/>
          </w:tcPr>
          <w:p w14:paraId="58F70DD7" w14:textId="77777777" w:rsidR="00E05864" w:rsidRDefault="00E05864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3D8B281" w14:textId="77777777" w:rsidR="00E05864" w:rsidRDefault="00E05864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Ввод любого числа, параметры:</w:t>
            </w:r>
          </w:p>
          <w:p w14:paraId="18DADFED" w14:textId="51ED3E1B" w:rsidR="00E05864" w:rsidRDefault="00E05864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Задачи(</w:t>
            </w:r>
            <w:r>
              <w:t>27</w:t>
            </w:r>
            <w:r>
              <w:t>)</w:t>
            </w:r>
            <w:r>
              <w:br/>
            </w:r>
            <w:r>
              <w:t>Шаги(</w:t>
            </w:r>
            <w:r>
              <w:t>2</w:t>
            </w:r>
            <w:r>
              <w:t>)</w:t>
            </w:r>
            <w:r>
              <w:br/>
            </w:r>
            <w:proofErr w:type="gramStart"/>
            <w:r>
              <w:t>Проходит(</w:t>
            </w:r>
            <w:proofErr w:type="gramEnd"/>
            <w:r>
              <w:t>3</w:t>
            </w:r>
            <w:r>
              <w:t>)</w:t>
            </w:r>
            <w:r>
              <w:br/>
            </w:r>
            <w:r>
              <w:t>Не проходит(</w:t>
            </w:r>
            <w:r>
              <w:t>3)</w:t>
            </w:r>
          </w:p>
        </w:tc>
        <w:tc>
          <w:tcPr>
            <w:tcW w:w="1984" w:type="dxa"/>
          </w:tcPr>
          <w:p w14:paraId="1FCD5360" w14:textId="70A5127A" w:rsidR="00E05864" w:rsidRDefault="00E05864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Выводится ошибка</w:t>
            </w:r>
            <w:proofErr w:type="gramStart"/>
            <w:r>
              <w:t>\верно</w:t>
            </w:r>
            <w:proofErr w:type="gramEnd"/>
            <w:r>
              <w:t xml:space="preserve"> в зависимости от данного ответа, статистика, оценка</w:t>
            </w:r>
          </w:p>
        </w:tc>
        <w:tc>
          <w:tcPr>
            <w:tcW w:w="1985" w:type="dxa"/>
          </w:tcPr>
          <w:p w14:paraId="23046045" w14:textId="7A5548B4" w:rsidR="00E05864" w:rsidRDefault="00E05864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Выводится ошибка</w:t>
            </w:r>
            <w:proofErr w:type="gramStart"/>
            <w:r>
              <w:t>\верно</w:t>
            </w:r>
            <w:proofErr w:type="gramEnd"/>
            <w:r>
              <w:t xml:space="preserve"> в зависимости от данного ответа, статистика, оценка</w:t>
            </w:r>
          </w:p>
        </w:tc>
        <w:tc>
          <w:tcPr>
            <w:tcW w:w="1978" w:type="dxa"/>
          </w:tcPr>
          <w:p w14:paraId="79EDFB19" w14:textId="01BC0C02" w:rsidR="00E05864" w:rsidRDefault="00E05864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Функциональное требование выполнено</w:t>
            </w:r>
          </w:p>
        </w:tc>
      </w:tr>
      <w:tr w:rsidR="00E05864" w:rsidRPr="00FE673C" w14:paraId="21DD3DBF" w14:textId="77777777" w:rsidTr="00921B5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1B21E829" w14:textId="77777777" w:rsidR="00E05864" w:rsidRDefault="00E05864" w:rsidP="000E572B">
            <w:pPr>
              <w:pStyle w:val="af7"/>
            </w:pPr>
          </w:p>
        </w:tc>
        <w:tc>
          <w:tcPr>
            <w:tcW w:w="1560" w:type="dxa"/>
            <w:vMerge/>
          </w:tcPr>
          <w:p w14:paraId="7ED430C7" w14:textId="77777777" w:rsidR="00E05864" w:rsidRDefault="00E05864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60E6957" w14:textId="77777777" w:rsidR="00E05864" w:rsidRDefault="00E05864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Ввод любого числа, параметры:</w:t>
            </w:r>
          </w:p>
          <w:p w14:paraId="2D6031DD" w14:textId="3C260B57" w:rsidR="00E05864" w:rsidRDefault="00E05864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Задачи(</w:t>
            </w:r>
            <w:r>
              <w:t>13</w:t>
            </w:r>
            <w:r>
              <w:t>)</w:t>
            </w:r>
            <w:r>
              <w:br/>
            </w:r>
            <w:r>
              <w:t>Шаги(</w:t>
            </w:r>
            <w:r>
              <w:t>3</w:t>
            </w:r>
            <w:r>
              <w:t>)</w:t>
            </w:r>
            <w:r>
              <w:br/>
            </w:r>
            <w:proofErr w:type="gramStart"/>
            <w:r>
              <w:t>Проходит(</w:t>
            </w:r>
            <w:proofErr w:type="gramEnd"/>
            <w:r>
              <w:t>0</w:t>
            </w:r>
            <w:r>
              <w:t>)</w:t>
            </w:r>
            <w:r>
              <w:br/>
            </w:r>
            <w:r>
              <w:t>Не проходит(</w:t>
            </w:r>
            <w:r>
              <w:t>0</w:t>
            </w:r>
            <w:r>
              <w:t>)</w:t>
            </w:r>
          </w:p>
        </w:tc>
        <w:tc>
          <w:tcPr>
            <w:tcW w:w="1984" w:type="dxa"/>
          </w:tcPr>
          <w:p w14:paraId="5E65B098" w14:textId="733BCD1B" w:rsidR="00E05864" w:rsidRDefault="00E05864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Выводится ошибка</w:t>
            </w:r>
            <w:proofErr w:type="gramStart"/>
            <w:r>
              <w:t>\верно</w:t>
            </w:r>
            <w:proofErr w:type="gramEnd"/>
            <w:r>
              <w:t xml:space="preserve"> в зависимости от данного ответа, статистика, оценка</w:t>
            </w:r>
          </w:p>
        </w:tc>
        <w:tc>
          <w:tcPr>
            <w:tcW w:w="1985" w:type="dxa"/>
          </w:tcPr>
          <w:p w14:paraId="7E3491BB" w14:textId="2EC0B354" w:rsidR="00E05864" w:rsidRDefault="00E05864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Выводится ошибка</w:t>
            </w:r>
            <w:proofErr w:type="gramStart"/>
            <w:r>
              <w:t>\верно</w:t>
            </w:r>
            <w:proofErr w:type="gramEnd"/>
            <w:r>
              <w:t xml:space="preserve"> в зависимости от данного ответа, статистика, оценка</w:t>
            </w:r>
          </w:p>
        </w:tc>
        <w:tc>
          <w:tcPr>
            <w:tcW w:w="1978" w:type="dxa"/>
          </w:tcPr>
          <w:p w14:paraId="41C79CF5" w14:textId="4EBE857C" w:rsidR="00E05864" w:rsidRDefault="00E05864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Функциональное требование выполнено</w:t>
            </w:r>
          </w:p>
        </w:tc>
      </w:tr>
      <w:tr w:rsidR="000E572B" w:rsidRPr="00FE673C" w14:paraId="5A2C2523" w14:textId="77777777" w:rsidTr="00921B5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</w:tcPr>
          <w:p w14:paraId="4705D4C1" w14:textId="01E5A9C3" w:rsidR="000E572B" w:rsidRPr="00FE673C" w:rsidRDefault="000E572B" w:rsidP="000E572B">
            <w:pPr>
              <w:pStyle w:val="af7"/>
            </w:pPr>
            <w:r>
              <w:lastRenderedPageBreak/>
              <w:t>13</w:t>
            </w:r>
          </w:p>
        </w:tc>
        <w:tc>
          <w:tcPr>
            <w:tcW w:w="1560" w:type="dxa"/>
            <w:vMerge w:val="restart"/>
          </w:tcPr>
          <w:p w14:paraId="45BFBB57" w14:textId="1525B75D" w:rsidR="000E572B" w:rsidRPr="00FE673C" w:rsidRDefault="000E572B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Конечное меню</w:t>
            </w:r>
          </w:p>
        </w:tc>
        <w:tc>
          <w:tcPr>
            <w:tcW w:w="1559" w:type="dxa"/>
          </w:tcPr>
          <w:p w14:paraId="6782E087" w14:textId="7A87B36C" w:rsidR="000E572B" w:rsidRPr="00FE673C" w:rsidRDefault="000E572B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Ввод числа «1»</w:t>
            </w:r>
          </w:p>
        </w:tc>
        <w:tc>
          <w:tcPr>
            <w:tcW w:w="1984" w:type="dxa"/>
          </w:tcPr>
          <w:p w14:paraId="22EC98C6" w14:textId="76D742ED" w:rsidR="000E572B" w:rsidRPr="00FE673C" w:rsidRDefault="000E572B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Перезапуск программы</w:t>
            </w:r>
          </w:p>
        </w:tc>
        <w:tc>
          <w:tcPr>
            <w:tcW w:w="1985" w:type="dxa"/>
          </w:tcPr>
          <w:p w14:paraId="69ADB5D3" w14:textId="642231B4" w:rsidR="000E572B" w:rsidRPr="00FE673C" w:rsidRDefault="000E572B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Перезапуск программы</w:t>
            </w:r>
          </w:p>
        </w:tc>
        <w:tc>
          <w:tcPr>
            <w:tcW w:w="1978" w:type="dxa"/>
          </w:tcPr>
          <w:p w14:paraId="48254DF2" w14:textId="332A39E3" w:rsidR="000E572B" w:rsidRPr="00FE673C" w:rsidRDefault="000E572B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Функциональное требование выполнено</w:t>
            </w:r>
          </w:p>
        </w:tc>
      </w:tr>
      <w:tr w:rsidR="000E572B" w:rsidRPr="00FE673C" w14:paraId="56479838" w14:textId="77777777" w:rsidTr="00921B5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18FB5926" w14:textId="51142C78" w:rsidR="000E572B" w:rsidRPr="00FE673C" w:rsidRDefault="000E572B" w:rsidP="000E572B">
            <w:pPr>
              <w:pStyle w:val="af7"/>
            </w:pPr>
          </w:p>
        </w:tc>
        <w:tc>
          <w:tcPr>
            <w:tcW w:w="1560" w:type="dxa"/>
            <w:vMerge/>
          </w:tcPr>
          <w:p w14:paraId="7D97C55E" w14:textId="10A9608B" w:rsidR="000E572B" w:rsidRPr="00FE673C" w:rsidRDefault="000E572B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27B9AB0" w14:textId="1D2FE295" w:rsidR="000E572B" w:rsidRPr="00FE673C" w:rsidRDefault="000E572B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Ввод числа «2»</w:t>
            </w:r>
          </w:p>
        </w:tc>
        <w:tc>
          <w:tcPr>
            <w:tcW w:w="1984" w:type="dxa"/>
          </w:tcPr>
          <w:p w14:paraId="1AEA2F60" w14:textId="7B09856B" w:rsidR="000E572B" w:rsidRPr="00FE673C" w:rsidRDefault="000E572B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Завершение работы программы</w:t>
            </w:r>
          </w:p>
        </w:tc>
        <w:tc>
          <w:tcPr>
            <w:tcW w:w="1985" w:type="dxa"/>
          </w:tcPr>
          <w:p w14:paraId="25283CC2" w14:textId="67D72E05" w:rsidR="000E572B" w:rsidRPr="00FE673C" w:rsidRDefault="000E572B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Завершение работы программы</w:t>
            </w:r>
          </w:p>
        </w:tc>
        <w:tc>
          <w:tcPr>
            <w:tcW w:w="1978" w:type="dxa"/>
          </w:tcPr>
          <w:p w14:paraId="13AFB1E0" w14:textId="3AAB8E5F" w:rsidR="000E572B" w:rsidRPr="00FE673C" w:rsidRDefault="000E572B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Функциональное требование выполнено</w:t>
            </w:r>
          </w:p>
        </w:tc>
      </w:tr>
      <w:tr w:rsidR="000E572B" w:rsidRPr="00FE673C" w14:paraId="75BA2776" w14:textId="77777777" w:rsidTr="00921B5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4A3F1AED" w14:textId="77777777" w:rsidR="000E572B" w:rsidRPr="00FE673C" w:rsidRDefault="000E572B" w:rsidP="000E572B">
            <w:pPr>
              <w:pStyle w:val="af7"/>
            </w:pPr>
          </w:p>
        </w:tc>
        <w:tc>
          <w:tcPr>
            <w:tcW w:w="1560" w:type="dxa"/>
            <w:vMerge/>
          </w:tcPr>
          <w:p w14:paraId="71F8CB7A" w14:textId="77777777" w:rsidR="000E572B" w:rsidRPr="00FE673C" w:rsidRDefault="000E572B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0A2F384" w14:textId="3F69ACE4" w:rsidR="000E572B" w:rsidRDefault="000E572B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Ввод числа «0»</w:t>
            </w:r>
          </w:p>
        </w:tc>
        <w:tc>
          <w:tcPr>
            <w:tcW w:w="1984" w:type="dxa"/>
          </w:tcPr>
          <w:p w14:paraId="3664F3E2" w14:textId="2D96C969" w:rsidR="000E572B" w:rsidRDefault="000E572B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Вывод предложения ввести значение снова</w:t>
            </w:r>
          </w:p>
        </w:tc>
        <w:tc>
          <w:tcPr>
            <w:tcW w:w="1985" w:type="dxa"/>
          </w:tcPr>
          <w:p w14:paraId="59ECF25A" w14:textId="4F8976BA" w:rsidR="000E572B" w:rsidRPr="00FE673C" w:rsidRDefault="000E572B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Вывод предложения ввести значение снова</w:t>
            </w:r>
          </w:p>
        </w:tc>
        <w:tc>
          <w:tcPr>
            <w:tcW w:w="1978" w:type="dxa"/>
          </w:tcPr>
          <w:p w14:paraId="721A4AF2" w14:textId="41F207FB" w:rsidR="000E572B" w:rsidRPr="00FE673C" w:rsidRDefault="000E572B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Функциональное требование выполнено</w:t>
            </w:r>
          </w:p>
        </w:tc>
      </w:tr>
      <w:tr w:rsidR="000E572B" w:rsidRPr="00FE673C" w14:paraId="7CFF91D8" w14:textId="77777777" w:rsidTr="00921B5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1A8B5219" w14:textId="77777777" w:rsidR="000E572B" w:rsidRPr="00FE673C" w:rsidRDefault="000E572B" w:rsidP="000E572B">
            <w:pPr>
              <w:pStyle w:val="af7"/>
            </w:pPr>
          </w:p>
        </w:tc>
        <w:tc>
          <w:tcPr>
            <w:tcW w:w="1560" w:type="dxa"/>
            <w:vMerge/>
          </w:tcPr>
          <w:p w14:paraId="6DD94FBD" w14:textId="77777777" w:rsidR="000E572B" w:rsidRPr="00FE673C" w:rsidRDefault="000E572B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4D4EA84" w14:textId="448E2849" w:rsidR="000E572B" w:rsidRDefault="000E572B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Ввод числа «40»</w:t>
            </w:r>
          </w:p>
        </w:tc>
        <w:tc>
          <w:tcPr>
            <w:tcW w:w="1984" w:type="dxa"/>
          </w:tcPr>
          <w:p w14:paraId="37359050" w14:textId="23619AAA" w:rsidR="000E572B" w:rsidRDefault="000E572B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Вывод предложения ввести значение снова</w:t>
            </w:r>
          </w:p>
        </w:tc>
        <w:tc>
          <w:tcPr>
            <w:tcW w:w="1985" w:type="dxa"/>
          </w:tcPr>
          <w:p w14:paraId="1CEE160C" w14:textId="2C6E7500" w:rsidR="000E572B" w:rsidRPr="00FE673C" w:rsidRDefault="000E572B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Вывод предложения ввести значение снова</w:t>
            </w:r>
          </w:p>
        </w:tc>
        <w:tc>
          <w:tcPr>
            <w:tcW w:w="1978" w:type="dxa"/>
          </w:tcPr>
          <w:p w14:paraId="74D07AAF" w14:textId="52258862" w:rsidR="000E572B" w:rsidRPr="00FE673C" w:rsidRDefault="000E572B" w:rsidP="000E572B">
            <w:pPr>
              <w:pStyle w:val="af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Функциональное требование выполнено</w:t>
            </w:r>
          </w:p>
        </w:tc>
      </w:tr>
    </w:tbl>
    <w:p w14:paraId="641255C4" w14:textId="579ED34E" w:rsidR="009B5ADB" w:rsidRPr="0083711A" w:rsidRDefault="009B5ADB" w:rsidP="009B5ADB">
      <w:r>
        <w:t xml:space="preserve">Вывод: </w:t>
      </w:r>
      <w:r w:rsidR="00EF682F">
        <w:t>Программа работ</w:t>
      </w:r>
      <w:r w:rsidR="0083711A">
        <w:t xml:space="preserve">оспособна и выполняет все основные функции, за исключением записи в файл по умолчанию. Периодически наблюдалось, что при генерации задач и записи их в файл программа прекращала свою работу, не выдавая явной ошибки. Необходима </w:t>
      </w:r>
      <w:r w:rsidR="00E05864">
        <w:t>реализация</w:t>
      </w:r>
      <w:r w:rsidR="0083711A">
        <w:t xml:space="preserve"> режима</w:t>
      </w:r>
      <w:r w:rsidR="00C04633">
        <w:t xml:space="preserve"> записи в файл по умолчанию</w:t>
      </w:r>
      <w:r w:rsidR="0083711A">
        <w:t xml:space="preserve"> и исправление ошибки </w:t>
      </w:r>
      <w:r w:rsidR="00E05864">
        <w:t>при записи задач в файл</w:t>
      </w:r>
      <w:r w:rsidR="00C04633">
        <w:t>.</w:t>
      </w:r>
    </w:p>
    <w:sectPr w:rsidR="009B5ADB" w:rsidRPr="0083711A" w:rsidSect="00EF682F">
      <w:headerReference w:type="default" r:id="rId8"/>
      <w:pgSz w:w="11906" w:h="16838" w:code="9"/>
      <w:pgMar w:top="1134" w:right="567" w:bottom="851" w:left="1701" w:header="567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993F8" w14:textId="77777777" w:rsidR="00557D64" w:rsidRDefault="00557D64" w:rsidP="00BB14FC">
      <w:pPr>
        <w:spacing w:line="240" w:lineRule="auto"/>
      </w:pPr>
      <w:r>
        <w:separator/>
      </w:r>
    </w:p>
    <w:p w14:paraId="716E5CB2" w14:textId="77777777" w:rsidR="00557D64" w:rsidRDefault="00557D64"/>
  </w:endnote>
  <w:endnote w:type="continuationSeparator" w:id="0">
    <w:p w14:paraId="05875E4E" w14:textId="77777777" w:rsidR="00557D64" w:rsidRDefault="00557D64" w:rsidP="00BB14FC">
      <w:pPr>
        <w:spacing w:line="240" w:lineRule="auto"/>
      </w:pPr>
      <w:r>
        <w:continuationSeparator/>
      </w:r>
    </w:p>
    <w:p w14:paraId="353983BE" w14:textId="77777777" w:rsidR="00557D64" w:rsidRDefault="00557D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DAE0D" w14:textId="77777777" w:rsidR="00557D64" w:rsidRDefault="00557D64" w:rsidP="00BB14FC">
      <w:pPr>
        <w:spacing w:line="240" w:lineRule="auto"/>
      </w:pPr>
      <w:r>
        <w:separator/>
      </w:r>
    </w:p>
    <w:p w14:paraId="1C7B0C74" w14:textId="77777777" w:rsidR="00557D64" w:rsidRDefault="00557D64"/>
  </w:footnote>
  <w:footnote w:type="continuationSeparator" w:id="0">
    <w:p w14:paraId="190C7982" w14:textId="77777777" w:rsidR="00557D64" w:rsidRDefault="00557D64" w:rsidP="00BB14FC">
      <w:pPr>
        <w:spacing w:line="240" w:lineRule="auto"/>
      </w:pPr>
      <w:r>
        <w:continuationSeparator/>
      </w:r>
    </w:p>
    <w:p w14:paraId="0E9E232E" w14:textId="77777777" w:rsidR="00557D64" w:rsidRDefault="00557D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4677549"/>
      <w:docPartObj>
        <w:docPartGallery w:val="Page Numbers (Top of Page)"/>
        <w:docPartUnique/>
      </w:docPartObj>
    </w:sdtPr>
    <w:sdtEndPr/>
    <w:sdtContent>
      <w:p w14:paraId="6D9A1DB9" w14:textId="77777777" w:rsidR="00A15C78" w:rsidRDefault="00DE431E" w:rsidP="0067231E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77F9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EF267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168C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AA4C4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47CDA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8967B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8649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5BE0D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92CD2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1CBA06"/>
    <w:lvl w:ilvl="0">
      <w:start w:val="1"/>
      <w:numFmt w:val="decimal"/>
      <w:pStyle w:val="a"/>
      <w:lvlText w:val="%1."/>
      <w:lvlJc w:val="left"/>
      <w:pPr>
        <w:tabs>
          <w:tab w:val="num" w:pos="1060"/>
        </w:tabs>
        <w:ind w:left="0" w:firstLine="72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C74F5F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0B7606D"/>
    <w:multiLevelType w:val="hybridMultilevel"/>
    <w:tmpl w:val="80A6ED10"/>
    <w:lvl w:ilvl="0" w:tplc="3DD8E72E">
      <w:start w:val="1"/>
      <w:numFmt w:val="bullet"/>
      <w:pStyle w:val="a0"/>
      <w:lvlText w:val=""/>
      <w:lvlJc w:val="left"/>
      <w:pPr>
        <w:tabs>
          <w:tab w:val="num" w:pos="1004"/>
        </w:tabs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C36E4"/>
    <w:multiLevelType w:val="hybridMultilevel"/>
    <w:tmpl w:val="70BE8F94"/>
    <w:lvl w:ilvl="0" w:tplc="09B48B68">
      <w:start w:val="1"/>
      <w:numFmt w:val="bullet"/>
      <w:lvlText w:val=""/>
      <w:lvlJc w:val="left"/>
      <w:pPr>
        <w:tabs>
          <w:tab w:val="num" w:pos="1004"/>
        </w:tabs>
        <w:ind w:left="36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611838"/>
    <w:multiLevelType w:val="hybridMultilevel"/>
    <w:tmpl w:val="ABC635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DD2E35"/>
    <w:multiLevelType w:val="hybridMultilevel"/>
    <w:tmpl w:val="CC5EBE66"/>
    <w:lvl w:ilvl="0" w:tplc="BD10AB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67F35B2"/>
    <w:multiLevelType w:val="hybridMultilevel"/>
    <w:tmpl w:val="CF6E33A6"/>
    <w:lvl w:ilvl="0" w:tplc="75EE8E7E">
      <w:start w:val="1"/>
      <w:numFmt w:val="bullet"/>
      <w:lvlText w:val=""/>
      <w:lvlJc w:val="left"/>
      <w:pPr>
        <w:tabs>
          <w:tab w:val="num" w:pos="1004"/>
        </w:tabs>
        <w:ind w:left="36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D7338A"/>
    <w:multiLevelType w:val="hybridMultilevel"/>
    <w:tmpl w:val="FBA6C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2"/>
  </w:num>
  <w:num w:numId="13">
    <w:abstractNumId w:val="13"/>
  </w:num>
  <w:num w:numId="14">
    <w:abstractNumId w:val="11"/>
  </w:num>
  <w:num w:numId="15">
    <w:abstractNumId w:val="15"/>
  </w:num>
  <w:num w:numId="16">
    <w:abstractNumId w:val="10"/>
  </w:num>
  <w:num w:numId="17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D0"/>
    <w:rsid w:val="0000501A"/>
    <w:rsid w:val="00036BCC"/>
    <w:rsid w:val="00046CEB"/>
    <w:rsid w:val="000555C1"/>
    <w:rsid w:val="000815AE"/>
    <w:rsid w:val="000B6E79"/>
    <w:rsid w:val="000E221B"/>
    <w:rsid w:val="000E572B"/>
    <w:rsid w:val="000F7E6A"/>
    <w:rsid w:val="001244BD"/>
    <w:rsid w:val="001425E9"/>
    <w:rsid w:val="00142BBB"/>
    <w:rsid w:val="001704C8"/>
    <w:rsid w:val="001C2133"/>
    <w:rsid w:val="00233B64"/>
    <w:rsid w:val="00245F52"/>
    <w:rsid w:val="00256264"/>
    <w:rsid w:val="00267AAB"/>
    <w:rsid w:val="00293EB2"/>
    <w:rsid w:val="002A60D3"/>
    <w:rsid w:val="002F5772"/>
    <w:rsid w:val="00301988"/>
    <w:rsid w:val="00302790"/>
    <w:rsid w:val="00306BFF"/>
    <w:rsid w:val="00336027"/>
    <w:rsid w:val="00350200"/>
    <w:rsid w:val="003637D2"/>
    <w:rsid w:val="003918BD"/>
    <w:rsid w:val="003A0141"/>
    <w:rsid w:val="003A4399"/>
    <w:rsid w:val="003C3981"/>
    <w:rsid w:val="003F6EE4"/>
    <w:rsid w:val="0041634E"/>
    <w:rsid w:val="0042781A"/>
    <w:rsid w:val="0043006D"/>
    <w:rsid w:val="004A7875"/>
    <w:rsid w:val="004D0744"/>
    <w:rsid w:val="004F0DB1"/>
    <w:rsid w:val="004F2B99"/>
    <w:rsid w:val="004F747A"/>
    <w:rsid w:val="00531C1E"/>
    <w:rsid w:val="0054731F"/>
    <w:rsid w:val="00557D64"/>
    <w:rsid w:val="00591342"/>
    <w:rsid w:val="005D57F4"/>
    <w:rsid w:val="00646691"/>
    <w:rsid w:val="006644C2"/>
    <w:rsid w:val="0067231E"/>
    <w:rsid w:val="006A1195"/>
    <w:rsid w:val="006C241D"/>
    <w:rsid w:val="006D1B1B"/>
    <w:rsid w:val="006D21AF"/>
    <w:rsid w:val="006F19E1"/>
    <w:rsid w:val="006F4226"/>
    <w:rsid w:val="00710C19"/>
    <w:rsid w:val="007200E3"/>
    <w:rsid w:val="0075661F"/>
    <w:rsid w:val="007747F1"/>
    <w:rsid w:val="007D3F7D"/>
    <w:rsid w:val="007E1C67"/>
    <w:rsid w:val="00811613"/>
    <w:rsid w:val="008260E4"/>
    <w:rsid w:val="0083711A"/>
    <w:rsid w:val="00845A91"/>
    <w:rsid w:val="00845F7F"/>
    <w:rsid w:val="008B161D"/>
    <w:rsid w:val="008C3E91"/>
    <w:rsid w:val="008D0D4F"/>
    <w:rsid w:val="008D1E22"/>
    <w:rsid w:val="008D4B04"/>
    <w:rsid w:val="008E204D"/>
    <w:rsid w:val="008F486E"/>
    <w:rsid w:val="00913DA8"/>
    <w:rsid w:val="00921B56"/>
    <w:rsid w:val="009711D9"/>
    <w:rsid w:val="009740D5"/>
    <w:rsid w:val="00987750"/>
    <w:rsid w:val="009905C3"/>
    <w:rsid w:val="0099114E"/>
    <w:rsid w:val="009A171D"/>
    <w:rsid w:val="009A25AD"/>
    <w:rsid w:val="009A6A68"/>
    <w:rsid w:val="009B5ADB"/>
    <w:rsid w:val="009D192A"/>
    <w:rsid w:val="009D48C4"/>
    <w:rsid w:val="009E1451"/>
    <w:rsid w:val="009F2E3A"/>
    <w:rsid w:val="00A1555B"/>
    <w:rsid w:val="00A15C78"/>
    <w:rsid w:val="00A160D0"/>
    <w:rsid w:val="00A27C9C"/>
    <w:rsid w:val="00A5464B"/>
    <w:rsid w:val="00A95C27"/>
    <w:rsid w:val="00AB3012"/>
    <w:rsid w:val="00B4657F"/>
    <w:rsid w:val="00B70E39"/>
    <w:rsid w:val="00B862C4"/>
    <w:rsid w:val="00B91137"/>
    <w:rsid w:val="00BB14FC"/>
    <w:rsid w:val="00BC65A4"/>
    <w:rsid w:val="00C04633"/>
    <w:rsid w:val="00C077C2"/>
    <w:rsid w:val="00C346FB"/>
    <w:rsid w:val="00C52C63"/>
    <w:rsid w:val="00C7672F"/>
    <w:rsid w:val="00C87E2A"/>
    <w:rsid w:val="00C97FB8"/>
    <w:rsid w:val="00CE3F14"/>
    <w:rsid w:val="00CE5BE4"/>
    <w:rsid w:val="00D01B62"/>
    <w:rsid w:val="00D241A9"/>
    <w:rsid w:val="00D33A32"/>
    <w:rsid w:val="00D87A67"/>
    <w:rsid w:val="00DD5A8E"/>
    <w:rsid w:val="00DD6670"/>
    <w:rsid w:val="00DE431E"/>
    <w:rsid w:val="00E05864"/>
    <w:rsid w:val="00E26A66"/>
    <w:rsid w:val="00E31CD7"/>
    <w:rsid w:val="00E35A17"/>
    <w:rsid w:val="00E813B3"/>
    <w:rsid w:val="00E82D99"/>
    <w:rsid w:val="00E93832"/>
    <w:rsid w:val="00EB5BE4"/>
    <w:rsid w:val="00EB6D98"/>
    <w:rsid w:val="00EC3EF1"/>
    <w:rsid w:val="00EC727B"/>
    <w:rsid w:val="00EF682F"/>
    <w:rsid w:val="00F33D10"/>
    <w:rsid w:val="00F57AF2"/>
    <w:rsid w:val="00F60702"/>
    <w:rsid w:val="00F85C7D"/>
    <w:rsid w:val="00FA7401"/>
    <w:rsid w:val="00FA77F9"/>
    <w:rsid w:val="00FB6F6B"/>
    <w:rsid w:val="00FE673C"/>
    <w:rsid w:val="00FF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CBC5F9"/>
  <w15:chartTrackingRefBased/>
  <w15:docId w15:val="{25F8669E-89DE-4B63-B527-18DB88F1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93EB2"/>
    <w:pPr>
      <w:spacing w:after="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913DA8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293EB2"/>
    <w:pPr>
      <w:keepNext/>
      <w:keepLines/>
      <w:spacing w:before="360" w:after="240"/>
      <w:ind w:firstLine="0"/>
      <w:jc w:val="center"/>
      <w:outlineLvl w:val="1"/>
    </w:pPr>
    <w:rPr>
      <w:b/>
    </w:rPr>
  </w:style>
  <w:style w:type="paragraph" w:styleId="3">
    <w:name w:val="heading 3"/>
    <w:basedOn w:val="a1"/>
    <w:next w:val="a1"/>
    <w:link w:val="30"/>
    <w:uiPriority w:val="9"/>
    <w:unhideWhenUsed/>
    <w:qFormat/>
    <w:rsid w:val="00293EB2"/>
    <w:pPr>
      <w:keepNext/>
      <w:keepLines/>
      <w:spacing w:before="360" w:after="24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1"/>
    <w:next w:val="a1"/>
    <w:link w:val="40"/>
    <w:uiPriority w:val="9"/>
    <w:unhideWhenUsed/>
    <w:rsid w:val="003F6EE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Placeholder Text"/>
    <w:basedOn w:val="a2"/>
    <w:uiPriority w:val="99"/>
    <w:semiHidden/>
    <w:rsid w:val="00C077C2"/>
    <w:rPr>
      <w:color w:val="808080"/>
    </w:rPr>
  </w:style>
  <w:style w:type="character" w:styleId="a6">
    <w:name w:val="Subtle Emphasis"/>
    <w:basedOn w:val="a2"/>
    <w:uiPriority w:val="19"/>
    <w:rsid w:val="00C52C63"/>
    <w:rPr>
      <w:i/>
      <w:iCs/>
      <w:color w:val="404040" w:themeColor="text1" w:themeTint="BF"/>
    </w:rPr>
  </w:style>
  <w:style w:type="character" w:styleId="a7">
    <w:name w:val="Emphasis"/>
    <w:basedOn w:val="a2"/>
    <w:uiPriority w:val="20"/>
    <w:rsid w:val="00C52C63"/>
    <w:rPr>
      <w:i/>
      <w:iCs/>
    </w:rPr>
  </w:style>
  <w:style w:type="character" w:styleId="a8">
    <w:name w:val="Strong"/>
    <w:basedOn w:val="a2"/>
    <w:uiPriority w:val="22"/>
    <w:rsid w:val="00710C19"/>
    <w:rPr>
      <w:b/>
      <w:bCs/>
    </w:rPr>
  </w:style>
  <w:style w:type="paragraph" w:styleId="a9">
    <w:name w:val="Title"/>
    <w:basedOn w:val="a1"/>
    <w:next w:val="a1"/>
    <w:link w:val="aa"/>
    <w:uiPriority w:val="10"/>
    <w:rsid w:val="00710C19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2"/>
    <w:link w:val="a9"/>
    <w:uiPriority w:val="10"/>
    <w:rsid w:val="00710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1"/>
    <w:uiPriority w:val="34"/>
    <w:rsid w:val="003F6EE4"/>
    <w:pPr>
      <w:ind w:left="720"/>
    </w:pPr>
  </w:style>
  <w:style w:type="paragraph" w:styleId="ac">
    <w:name w:val="header"/>
    <w:link w:val="ad"/>
    <w:uiPriority w:val="99"/>
    <w:unhideWhenUsed/>
    <w:qFormat/>
    <w:rsid w:val="00293EB2"/>
    <w:pPr>
      <w:tabs>
        <w:tab w:val="center" w:pos="4677"/>
        <w:tab w:val="right" w:pos="9355"/>
      </w:tabs>
      <w:spacing w:after="0" w:line="240" w:lineRule="auto"/>
      <w:jc w:val="center"/>
    </w:pPr>
    <w:rPr>
      <w:rFonts w:ascii="Times New Roman" w:hAnsi="Times New Roman"/>
      <w:sz w:val="24"/>
    </w:rPr>
  </w:style>
  <w:style w:type="character" w:customStyle="1" w:styleId="ad">
    <w:name w:val="Верхний колонтитул Знак"/>
    <w:basedOn w:val="a2"/>
    <w:link w:val="ac"/>
    <w:uiPriority w:val="99"/>
    <w:rsid w:val="00293EB2"/>
    <w:rPr>
      <w:rFonts w:ascii="Times New Roman" w:hAnsi="Times New Roman"/>
      <w:sz w:val="24"/>
    </w:rPr>
  </w:style>
  <w:style w:type="character" w:customStyle="1" w:styleId="30">
    <w:name w:val="Заголовок 3 Знак"/>
    <w:basedOn w:val="a2"/>
    <w:link w:val="3"/>
    <w:uiPriority w:val="9"/>
    <w:rsid w:val="00293EB2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rsid w:val="003F6E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e">
    <w:name w:val="caption"/>
    <w:basedOn w:val="a1"/>
    <w:next w:val="a1"/>
    <w:uiPriority w:val="35"/>
    <w:unhideWhenUsed/>
    <w:qFormat/>
    <w:rsid w:val="00293EB2"/>
    <w:pPr>
      <w:keepLines/>
      <w:ind w:firstLine="0"/>
      <w:jc w:val="center"/>
    </w:pPr>
    <w:rPr>
      <w:i/>
      <w:iCs/>
      <w:sz w:val="24"/>
      <w:szCs w:val="18"/>
    </w:rPr>
  </w:style>
  <w:style w:type="character" w:customStyle="1" w:styleId="10">
    <w:name w:val="Заголовок 1 Знак"/>
    <w:basedOn w:val="a2"/>
    <w:link w:val="1"/>
    <w:uiPriority w:val="9"/>
    <w:rsid w:val="00913DA8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293EB2"/>
    <w:rPr>
      <w:rFonts w:ascii="Times New Roman" w:hAnsi="Times New Roman"/>
      <w:b/>
      <w:sz w:val="28"/>
    </w:rPr>
  </w:style>
  <w:style w:type="paragraph" w:customStyle="1" w:styleId="11">
    <w:name w:val="Обычный 1"/>
    <w:basedOn w:val="a1"/>
    <w:link w:val="12"/>
    <w:rsid w:val="00CE5BE4"/>
    <w:pPr>
      <w:tabs>
        <w:tab w:val="left" w:pos="2120"/>
      </w:tabs>
    </w:pPr>
    <w:rPr>
      <w:rFonts w:cs="Times New Roman"/>
    </w:rPr>
  </w:style>
  <w:style w:type="paragraph" w:styleId="af">
    <w:name w:val="TOC Heading"/>
    <w:basedOn w:val="1"/>
    <w:next w:val="a1"/>
    <w:uiPriority w:val="39"/>
    <w:unhideWhenUsed/>
    <w:qFormat/>
    <w:rsid w:val="00293EB2"/>
    <w:pPr>
      <w:outlineLvl w:val="9"/>
    </w:pPr>
  </w:style>
  <w:style w:type="paragraph" w:customStyle="1" w:styleId="af0">
    <w:name w:val="Рисунок"/>
    <w:basedOn w:val="ae"/>
    <w:next w:val="ae"/>
    <w:qFormat/>
    <w:rsid w:val="00293EB2"/>
    <w:pPr>
      <w:keepNext/>
    </w:pPr>
  </w:style>
  <w:style w:type="paragraph" w:styleId="af1">
    <w:name w:val="footer"/>
    <w:basedOn w:val="a1"/>
    <w:link w:val="af2"/>
    <w:uiPriority w:val="99"/>
    <w:unhideWhenUsed/>
    <w:rsid w:val="00BB14F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2"/>
    <w:link w:val="af1"/>
    <w:uiPriority w:val="99"/>
    <w:rsid w:val="00BB14FC"/>
  </w:style>
  <w:style w:type="table" w:styleId="-76">
    <w:name w:val="Grid Table 7 Colorful Accent 6"/>
    <w:aliases w:val="Таблица"/>
    <w:basedOn w:val="a3"/>
    <w:uiPriority w:val="52"/>
    <w:rsid w:val="003A014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af3">
    <w:name w:val="Table Grid"/>
    <w:basedOn w:val="a3"/>
    <w:uiPriority w:val="39"/>
    <w:rsid w:val="00B91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Номер таблицы"/>
    <w:basedOn w:val="a1"/>
    <w:qFormat/>
    <w:rsid w:val="00293EB2"/>
    <w:pPr>
      <w:ind w:firstLine="0"/>
      <w:jc w:val="right"/>
    </w:pPr>
    <w:rPr>
      <w:b/>
    </w:rPr>
  </w:style>
  <w:style w:type="paragraph" w:customStyle="1" w:styleId="af5">
    <w:name w:val="Название таблицы"/>
    <w:basedOn w:val="af4"/>
    <w:qFormat/>
    <w:rsid w:val="00293EB2"/>
    <w:pPr>
      <w:jc w:val="center"/>
    </w:pPr>
    <w:rPr>
      <w:b w:val="0"/>
      <w:i/>
    </w:rPr>
  </w:style>
  <w:style w:type="table" w:styleId="-75">
    <w:name w:val="Grid Table 7 Colorful Accent 5"/>
    <w:basedOn w:val="a3"/>
    <w:uiPriority w:val="52"/>
    <w:rsid w:val="003A0141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13">
    <w:name w:val="Стиль1"/>
    <w:basedOn w:val="14"/>
    <w:uiPriority w:val="99"/>
    <w:rsid w:val="001244BD"/>
    <w:pPr>
      <w:spacing w:after="0" w:line="240" w:lineRule="auto"/>
    </w:p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1">
    <w:name w:val="Grid Table 1 Light"/>
    <w:basedOn w:val="a3"/>
    <w:uiPriority w:val="46"/>
    <w:rsid w:val="001244B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4">
    <w:name w:val="Table Grid 1"/>
    <w:basedOn w:val="a3"/>
    <w:uiPriority w:val="99"/>
    <w:semiHidden/>
    <w:unhideWhenUsed/>
    <w:rsid w:val="001244B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6">
    <w:name w:val="Листинг"/>
    <w:basedOn w:val="11"/>
    <w:qFormat/>
    <w:rsid w:val="0075661F"/>
    <w:pPr>
      <w:spacing w:line="240" w:lineRule="auto"/>
      <w:ind w:firstLine="0"/>
      <w:jc w:val="left"/>
    </w:pPr>
    <w:rPr>
      <w:rFonts w:ascii="Courier New" w:hAnsi="Courier New"/>
      <w:sz w:val="24"/>
    </w:rPr>
  </w:style>
  <w:style w:type="paragraph" w:styleId="a0">
    <w:name w:val="List Bullet"/>
    <w:basedOn w:val="11"/>
    <w:uiPriority w:val="99"/>
    <w:unhideWhenUsed/>
    <w:qFormat/>
    <w:rsid w:val="001425E9"/>
    <w:pPr>
      <w:numPr>
        <w:numId w:val="16"/>
      </w:numPr>
    </w:pPr>
  </w:style>
  <w:style w:type="paragraph" w:styleId="a">
    <w:name w:val="List Number"/>
    <w:basedOn w:val="11"/>
    <w:uiPriority w:val="99"/>
    <w:unhideWhenUsed/>
    <w:qFormat/>
    <w:rsid w:val="001425E9"/>
    <w:pPr>
      <w:numPr>
        <w:numId w:val="6"/>
      </w:numPr>
    </w:pPr>
  </w:style>
  <w:style w:type="paragraph" w:customStyle="1" w:styleId="af7">
    <w:name w:val="Текст таблицы"/>
    <w:basedOn w:val="a1"/>
    <w:link w:val="af8"/>
    <w:qFormat/>
    <w:rsid w:val="00293EB2"/>
    <w:pPr>
      <w:spacing w:line="240" w:lineRule="auto"/>
      <w:ind w:firstLine="0"/>
      <w:jc w:val="left"/>
    </w:pPr>
    <w:rPr>
      <w:sz w:val="24"/>
    </w:rPr>
  </w:style>
  <w:style w:type="character" w:customStyle="1" w:styleId="12">
    <w:name w:val="Обычный 1 Знак"/>
    <w:basedOn w:val="a2"/>
    <w:link w:val="11"/>
    <w:rsid w:val="009740D5"/>
    <w:rPr>
      <w:rFonts w:ascii="Times New Roman" w:hAnsi="Times New Roman" w:cs="Times New Roman"/>
      <w:sz w:val="28"/>
    </w:rPr>
  </w:style>
  <w:style w:type="character" w:customStyle="1" w:styleId="af8">
    <w:name w:val="Текст таблицы Знак"/>
    <w:basedOn w:val="12"/>
    <w:link w:val="af7"/>
    <w:rsid w:val="00293EB2"/>
    <w:rPr>
      <w:rFonts w:ascii="Times New Roman" w:hAnsi="Times New Roman" w:cs="Times New Roman"/>
      <w:sz w:val="24"/>
    </w:rPr>
  </w:style>
  <w:style w:type="table" w:styleId="15">
    <w:name w:val="Table Subtle 1"/>
    <w:basedOn w:val="a3"/>
    <w:uiPriority w:val="99"/>
    <w:rsid w:val="009B5ADB"/>
    <w:pPr>
      <w:spacing w:after="0" w:line="360" w:lineRule="auto"/>
      <w:ind w:firstLine="720"/>
      <w:contextualSpacing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ushe\OneDrive\&#1056;&#1072;&#1073;&#1086;&#1095;&#1080;&#1081;%20&#1089;&#1090;&#1086;&#1083;\&#1064;&#1072;&#1073;&#1083;&#1086;&#1085;%20&#1076;&#1086;&#1082;&#1091;&#1084;&#1077;&#1085;&#1090;&#1086;&#1074;%20&#1048;&#1080;&#1055;&#105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21045-F634-43AE-8C11-5099EE519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документов ИиПО.dotx</Template>
  <TotalTime>516</TotalTime>
  <Pages>6</Pages>
  <Words>1435</Words>
  <Characters>8181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vushe</dc:creator>
  <cp:keywords/>
  <dc:description/>
  <cp:lastModifiedBy>vushenin@mail.ru</cp:lastModifiedBy>
  <cp:revision>9</cp:revision>
  <dcterms:created xsi:type="dcterms:W3CDTF">2023-02-25T11:29:00Z</dcterms:created>
  <dcterms:modified xsi:type="dcterms:W3CDTF">2023-03-03T18:04:00Z</dcterms:modified>
</cp:coreProperties>
</file>